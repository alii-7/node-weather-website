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D690" w14:textId="177D94A8" w:rsidR="00162E3F" w:rsidRPr="00526F39" w:rsidRDefault="002D705C" w:rsidP="00ED2C63">
      <w:pPr>
        <w:pStyle w:val="Title"/>
        <w:rPr>
          <w:sz w:val="56"/>
        </w:rPr>
      </w:pPr>
      <w:r w:rsidRPr="00526F39"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905F4D" wp14:editId="0F753742">
                <wp:simplePos x="0" y="0"/>
                <wp:positionH relativeFrom="column">
                  <wp:posOffset>3295291</wp:posOffset>
                </wp:positionH>
                <wp:positionV relativeFrom="paragraph">
                  <wp:posOffset>2025</wp:posOffset>
                </wp:positionV>
                <wp:extent cx="2817495" cy="1009290"/>
                <wp:effectExtent l="0" t="0" r="20955" b="1968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7495" cy="1009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45AFE" w14:textId="6AA37302" w:rsidR="00D8362C" w:rsidRPr="002F3B01" w:rsidRDefault="00D8362C" w:rsidP="00D8362C">
                            <w:pPr>
                              <w:spacing w:after="0"/>
                            </w:pPr>
                            <w:r w:rsidRPr="002F3B01">
                              <w:t>Cairo, Egypt</w:t>
                            </w:r>
                          </w:p>
                          <w:p w14:paraId="2E1B0647" w14:textId="496A5FAC" w:rsidR="00D8362C" w:rsidRPr="002F3B01" w:rsidRDefault="00665F53" w:rsidP="00D8362C">
                            <w:pPr>
                              <w:spacing w:after="0"/>
                            </w:pPr>
                            <w:sdt>
                              <w:sdtPr>
                                <w:alias w:val="Enter phone:"/>
                                <w:tag w:val="Enter phone:"/>
                                <w:id w:val="1324539143"/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D8362C" w:rsidRPr="002F3B01">
                                  <w:t>+</w:t>
                                </w:r>
                              </w:sdtContent>
                            </w:sdt>
                            <w:r w:rsidR="00FD341C">
                              <w:t>201155200195</w:t>
                            </w:r>
                          </w:p>
                          <w:p w14:paraId="3BE0348A" w14:textId="00C8A75D" w:rsidR="00D8362C" w:rsidRPr="002F3B01" w:rsidRDefault="00FD341C" w:rsidP="00FD341C">
                            <w:pPr>
                              <w:spacing w:after="0"/>
                            </w:pPr>
                            <w:sdt>
                              <w:sdtPr>
                                <w:alias w:val="Enter email:"/>
                                <w:tag w:val="Enter email:"/>
                                <w:id w:val="-1199084473"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15:appearance w15:val="hidden"/>
                                <w:text w:multiLine="1"/>
                              </w:sdtPr>
                              <w:sdtContent>
                                <w:r>
                                  <w:t>aly.sabry@coformatique.com</w:t>
                                </w:r>
                                <w:r>
                                  <w:br/>
                                  <w:t>github.com/alii-7</w:t>
                                </w:r>
                                <w:r>
                                  <w:br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05F4D" id="Rectangle 27" o:spid="_x0000_s1026" style="position:absolute;margin-left:259.45pt;margin-top:.15pt;width:221.85pt;height:7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" fillcolor="white [3201]" strokecolor="white [3212]" strokeweight="1pt">
                <v:textbox>
                  <w:txbxContent>
                    <w:p w14:paraId="05A45AFE" w14:textId="6AA37302" w:rsidR="00D8362C" w:rsidRPr="002F3B01" w:rsidRDefault="00D8362C" w:rsidP="00D8362C">
                      <w:pPr>
                        <w:spacing w:after="0"/>
                      </w:pPr>
                      <w:r w:rsidRPr="002F3B01">
                        <w:t>Cairo, Egypt</w:t>
                      </w:r>
                    </w:p>
                    <w:p w14:paraId="2E1B0647" w14:textId="496A5FAC" w:rsidR="00D8362C" w:rsidRPr="002F3B01" w:rsidRDefault="00665F53" w:rsidP="00D8362C">
                      <w:pPr>
                        <w:spacing w:after="0"/>
                      </w:pPr>
                      <w:sdt>
                        <w:sdtPr>
                          <w:alias w:val="Enter phone:"/>
                          <w:tag w:val="Enter phone:"/>
                          <w:id w:val="1324539143"/>
                          <w:dataBinding w:prefixMappings="xmlns:ns0='http://schemas.microsoft.com/office/2006/coverPageProps' " w:xpath="/ns0:CoverPageProperties[1]/ns0:CompanyPhone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D8362C" w:rsidRPr="002F3B01">
                            <w:t>+</w:t>
                          </w:r>
                        </w:sdtContent>
                      </w:sdt>
                      <w:r w:rsidR="00FD341C">
                        <w:t>201155200195</w:t>
                      </w:r>
                    </w:p>
                    <w:p w14:paraId="3BE0348A" w14:textId="00C8A75D" w:rsidR="00D8362C" w:rsidRPr="002F3B01" w:rsidRDefault="00FD341C" w:rsidP="00FD341C">
                      <w:pPr>
                        <w:spacing w:after="0"/>
                      </w:pPr>
                      <w:sdt>
                        <w:sdtPr>
                          <w:alias w:val="Enter email:"/>
                          <w:tag w:val="Enter email:"/>
                          <w:id w:val="-1199084473"/>
                          <w:dataBinding w:prefixMappings="xmlns:ns0='http://schemas.microsoft.com/office/2006/coverPageProps' " w:xpath="/ns0:CoverPageProperties[1]/ns0:CompanyEmail[1]" w:storeItemID="{55AF091B-3C7A-41E3-B477-F2FDAA23CFDA}"/>
                          <w15:appearance w15:val="hidden"/>
                          <w:text w:multiLine="1"/>
                        </w:sdtPr>
                        <w:sdtContent>
                          <w:r>
                            <w:t>aly.sabry@coformatique.com</w:t>
                          </w:r>
                          <w:r>
                            <w:br/>
                            <w:t>github.com/alii-7</w:t>
                          </w:r>
                          <w:r>
                            <w:br/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  <w:r w:rsidR="00A30E09" w:rsidRPr="00526F39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F76ED0" wp14:editId="16614612">
                <wp:simplePos x="0" y="0"/>
                <wp:positionH relativeFrom="margin">
                  <wp:posOffset>-69011</wp:posOffset>
                </wp:positionH>
                <wp:positionV relativeFrom="paragraph">
                  <wp:posOffset>-15228</wp:posOffset>
                </wp:positionV>
                <wp:extent cx="3122930" cy="690113"/>
                <wp:effectExtent l="0" t="0" r="2032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2930" cy="6901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C97CA" w14:textId="79393829" w:rsidR="00ED2C63" w:rsidRDefault="00665F53" w:rsidP="00ED2C63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kern w:val="28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kern w:val="28"/>
                                  <w:sz w:val="52"/>
                                  <w:szCs w:val="52"/>
                                </w:rPr>
                                <w:alias w:val="Enter first name:"/>
                                <w:tag w:val="Enter first name:"/>
                                <w:id w:val="-1284344532"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FD341C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kern w:val="28"/>
                                    <w:sz w:val="52"/>
                                    <w:szCs w:val="52"/>
                                  </w:rPr>
                                  <w:t>Aly Sabry Aly</w:t>
                                </w:r>
                              </w:sdtContent>
                            </w:sdt>
                          </w:p>
                          <w:p w14:paraId="7D914B06" w14:textId="380BBED6" w:rsidR="00ED2C63" w:rsidRPr="00ED2C63" w:rsidRDefault="00ED2C63" w:rsidP="00ED2C63">
                            <w:pPr>
                              <w:spacing w:after="0"/>
                              <w:jc w:val="center"/>
                            </w:pPr>
                            <w:r w:rsidRPr="00ED2C63">
                              <w:t xml:space="preserve">Junior </w:t>
                            </w:r>
                            <w:r w:rsidR="00B4519A">
                              <w:t xml:space="preserve">MERN </w:t>
                            </w:r>
                            <w:r w:rsidRPr="00ED2C63"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76ED0" id="Rectangle 9" o:spid="_x0000_s1027" style="position:absolute;margin-left:-5.45pt;margin-top:-1.2pt;width:245.9pt;height:54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" fillcolor="white [3212]" strokecolor="white [3212]" strokeweight="1pt">
                <v:textbox>
                  <w:txbxContent>
                    <w:p w14:paraId="026C97CA" w14:textId="79393829" w:rsidR="00ED2C63" w:rsidRDefault="00665F53" w:rsidP="00ED2C63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kern w:val="28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color w:val="262626" w:themeColor="text1" w:themeTint="D9"/>
                            <w:kern w:val="28"/>
                            <w:sz w:val="52"/>
                            <w:szCs w:val="52"/>
                          </w:rPr>
                          <w:alias w:val="Enter first name:"/>
                          <w:tag w:val="Enter first name:"/>
                          <w:id w:val="-1284344532"/>
                          <w:dataBinding w:prefixMappings="xmlns:ns0='http://schemas.microsoft.com/office/2006/coverPageProps' " w:xpath="/ns0:CoverPageProperties[1]/ns0:Abstract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FD341C"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kern w:val="28"/>
                              <w:sz w:val="52"/>
                              <w:szCs w:val="52"/>
                            </w:rPr>
                            <w:t>Aly Sabry Aly</w:t>
                          </w:r>
                        </w:sdtContent>
                      </w:sdt>
                    </w:p>
                    <w:p w14:paraId="7D914B06" w14:textId="380BBED6" w:rsidR="00ED2C63" w:rsidRPr="00ED2C63" w:rsidRDefault="00ED2C63" w:rsidP="00ED2C63">
                      <w:pPr>
                        <w:spacing w:after="0"/>
                        <w:jc w:val="center"/>
                      </w:pPr>
                      <w:r w:rsidRPr="00ED2C63">
                        <w:t xml:space="preserve">Junior </w:t>
                      </w:r>
                      <w:r w:rsidR="00B4519A">
                        <w:t xml:space="preserve">MERN </w:t>
                      </w:r>
                      <w:r w:rsidRPr="00ED2C63">
                        <w:t>Developer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7014" w:rsidRPr="00526F39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1E3C05" wp14:editId="59BF10B6">
                <wp:simplePos x="0" y="0"/>
                <wp:positionH relativeFrom="column">
                  <wp:posOffset>3211195</wp:posOffset>
                </wp:positionH>
                <wp:positionV relativeFrom="paragraph">
                  <wp:posOffset>99695</wp:posOffset>
                </wp:positionV>
                <wp:extent cx="118745" cy="118745"/>
                <wp:effectExtent l="0" t="0" r="0" b="0"/>
                <wp:wrapNone/>
                <wp:docPr id="23" name="Address icon" descr="Address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745" cy="118745"/>
                        </a:xfrm>
                        <a:custGeom>
                          <a:avLst/>
                          <a:gdLst>
                            <a:gd name="T0" fmla="*/ 1493 w 2846"/>
                            <a:gd name="T1" fmla="*/ 23 h 2833"/>
                            <a:gd name="T2" fmla="*/ 1607 w 2846"/>
                            <a:gd name="T3" fmla="*/ 115 h 2833"/>
                            <a:gd name="T4" fmla="*/ 1757 w 2846"/>
                            <a:gd name="T5" fmla="*/ 256 h 2833"/>
                            <a:gd name="T6" fmla="*/ 1931 w 2846"/>
                            <a:gd name="T7" fmla="*/ 422 h 2833"/>
                            <a:gd name="T8" fmla="*/ 2118 w 2846"/>
                            <a:gd name="T9" fmla="*/ 603 h 2833"/>
                            <a:gd name="T10" fmla="*/ 2306 w 2846"/>
                            <a:gd name="T11" fmla="*/ 787 h 2833"/>
                            <a:gd name="T12" fmla="*/ 2482 w 2846"/>
                            <a:gd name="T13" fmla="*/ 960 h 2833"/>
                            <a:gd name="T14" fmla="*/ 2637 w 2846"/>
                            <a:gd name="T15" fmla="*/ 1113 h 2833"/>
                            <a:gd name="T16" fmla="*/ 2757 w 2846"/>
                            <a:gd name="T17" fmla="*/ 1234 h 2833"/>
                            <a:gd name="T18" fmla="*/ 2829 w 2846"/>
                            <a:gd name="T19" fmla="*/ 1310 h 2833"/>
                            <a:gd name="T20" fmla="*/ 2757 w 2846"/>
                            <a:gd name="T21" fmla="*/ 1334 h 2833"/>
                            <a:gd name="T22" fmla="*/ 2584 w 2846"/>
                            <a:gd name="T23" fmla="*/ 1340 h 2833"/>
                            <a:gd name="T24" fmla="*/ 2467 w 2846"/>
                            <a:gd name="T25" fmla="*/ 1345 h 2833"/>
                            <a:gd name="T26" fmla="*/ 2467 w 2846"/>
                            <a:gd name="T27" fmla="*/ 2566 h 2833"/>
                            <a:gd name="T28" fmla="*/ 2448 w 2846"/>
                            <a:gd name="T29" fmla="*/ 2716 h 2833"/>
                            <a:gd name="T30" fmla="*/ 2383 w 2846"/>
                            <a:gd name="T31" fmla="*/ 2796 h 2833"/>
                            <a:gd name="T32" fmla="*/ 2256 w 2846"/>
                            <a:gd name="T33" fmla="*/ 2830 h 2833"/>
                            <a:gd name="T34" fmla="*/ 2157 w 2846"/>
                            <a:gd name="T35" fmla="*/ 2833 h 2833"/>
                            <a:gd name="T36" fmla="*/ 2039 w 2846"/>
                            <a:gd name="T37" fmla="*/ 2830 h 2833"/>
                            <a:gd name="T38" fmla="*/ 1925 w 2846"/>
                            <a:gd name="T39" fmla="*/ 2822 h 2833"/>
                            <a:gd name="T40" fmla="*/ 1858 w 2846"/>
                            <a:gd name="T41" fmla="*/ 2769 h 2833"/>
                            <a:gd name="T42" fmla="*/ 1831 w 2846"/>
                            <a:gd name="T43" fmla="*/ 2639 h 2833"/>
                            <a:gd name="T44" fmla="*/ 1825 w 2846"/>
                            <a:gd name="T45" fmla="*/ 2460 h 2833"/>
                            <a:gd name="T46" fmla="*/ 1822 w 2846"/>
                            <a:gd name="T47" fmla="*/ 2273 h 2833"/>
                            <a:gd name="T48" fmla="*/ 1821 w 2846"/>
                            <a:gd name="T49" fmla="*/ 2076 h 2833"/>
                            <a:gd name="T50" fmla="*/ 1821 w 2846"/>
                            <a:gd name="T51" fmla="*/ 1908 h 2833"/>
                            <a:gd name="T52" fmla="*/ 1822 w 2846"/>
                            <a:gd name="T53" fmla="*/ 1807 h 2833"/>
                            <a:gd name="T54" fmla="*/ 1811 w 2846"/>
                            <a:gd name="T55" fmla="*/ 1707 h 2833"/>
                            <a:gd name="T56" fmla="*/ 1750 w 2846"/>
                            <a:gd name="T57" fmla="*/ 1631 h 2833"/>
                            <a:gd name="T58" fmla="*/ 1651 w 2846"/>
                            <a:gd name="T59" fmla="*/ 1592 h 2833"/>
                            <a:gd name="T60" fmla="*/ 1529 w 2846"/>
                            <a:gd name="T61" fmla="*/ 1579 h 2833"/>
                            <a:gd name="T62" fmla="*/ 1398 w 2846"/>
                            <a:gd name="T63" fmla="*/ 1577 h 2833"/>
                            <a:gd name="T64" fmla="*/ 1253 w 2846"/>
                            <a:gd name="T65" fmla="*/ 1586 h 2833"/>
                            <a:gd name="T66" fmla="*/ 1129 w 2846"/>
                            <a:gd name="T67" fmla="*/ 1617 h 2833"/>
                            <a:gd name="T68" fmla="*/ 1041 w 2846"/>
                            <a:gd name="T69" fmla="*/ 1678 h 2833"/>
                            <a:gd name="T70" fmla="*/ 1010 w 2846"/>
                            <a:gd name="T71" fmla="*/ 1778 h 2833"/>
                            <a:gd name="T72" fmla="*/ 1011 w 2846"/>
                            <a:gd name="T73" fmla="*/ 2427 h 2833"/>
                            <a:gd name="T74" fmla="*/ 1009 w 2846"/>
                            <a:gd name="T75" fmla="*/ 2697 h 2833"/>
                            <a:gd name="T76" fmla="*/ 959 w 2846"/>
                            <a:gd name="T77" fmla="*/ 2783 h 2833"/>
                            <a:gd name="T78" fmla="*/ 845 w 2846"/>
                            <a:gd name="T79" fmla="*/ 2822 h 2833"/>
                            <a:gd name="T80" fmla="*/ 562 w 2846"/>
                            <a:gd name="T81" fmla="*/ 2828 h 2833"/>
                            <a:gd name="T82" fmla="*/ 444 w 2846"/>
                            <a:gd name="T83" fmla="*/ 2793 h 2833"/>
                            <a:gd name="T84" fmla="*/ 380 w 2846"/>
                            <a:gd name="T85" fmla="*/ 2703 h 2833"/>
                            <a:gd name="T86" fmla="*/ 372 w 2846"/>
                            <a:gd name="T87" fmla="*/ 2285 h 2833"/>
                            <a:gd name="T88" fmla="*/ 370 w 2846"/>
                            <a:gd name="T89" fmla="*/ 1351 h 2833"/>
                            <a:gd name="T90" fmla="*/ 308 w 2846"/>
                            <a:gd name="T91" fmla="*/ 1352 h 2833"/>
                            <a:gd name="T92" fmla="*/ 191 w 2846"/>
                            <a:gd name="T93" fmla="*/ 1353 h 2833"/>
                            <a:gd name="T94" fmla="*/ 73 w 2846"/>
                            <a:gd name="T95" fmla="*/ 1352 h 2833"/>
                            <a:gd name="T96" fmla="*/ 4 w 2846"/>
                            <a:gd name="T97" fmla="*/ 1352 h 2833"/>
                            <a:gd name="T98" fmla="*/ 26 w 2846"/>
                            <a:gd name="T99" fmla="*/ 1319 h 2833"/>
                            <a:gd name="T100" fmla="*/ 109 w 2846"/>
                            <a:gd name="T101" fmla="*/ 1230 h 2833"/>
                            <a:gd name="T102" fmla="*/ 236 w 2846"/>
                            <a:gd name="T103" fmla="*/ 1097 h 2833"/>
                            <a:gd name="T104" fmla="*/ 394 w 2846"/>
                            <a:gd name="T105" fmla="*/ 934 h 2833"/>
                            <a:gd name="T106" fmla="*/ 574 w 2846"/>
                            <a:gd name="T107" fmla="*/ 753 h 2833"/>
                            <a:gd name="T108" fmla="*/ 762 w 2846"/>
                            <a:gd name="T109" fmla="*/ 566 h 2833"/>
                            <a:gd name="T110" fmla="*/ 946 w 2846"/>
                            <a:gd name="T111" fmla="*/ 383 h 2833"/>
                            <a:gd name="T112" fmla="*/ 1116 w 2846"/>
                            <a:gd name="T113" fmla="*/ 218 h 2833"/>
                            <a:gd name="T114" fmla="*/ 1257 w 2846"/>
                            <a:gd name="T115" fmla="*/ 81 h 2833"/>
                            <a:gd name="T116" fmla="*/ 1367 w 2846"/>
                            <a:gd name="T117" fmla="*/ 7 h 28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2846" h="2833">
                              <a:moveTo>
                                <a:pt x="1418" y="0"/>
                              </a:moveTo>
                              <a:lnTo>
                                <a:pt x="1443" y="3"/>
                              </a:lnTo>
                              <a:lnTo>
                                <a:pt x="1468" y="11"/>
                              </a:lnTo>
                              <a:lnTo>
                                <a:pt x="1493" y="23"/>
                              </a:lnTo>
                              <a:lnTo>
                                <a:pt x="1520" y="39"/>
                              </a:lnTo>
                              <a:lnTo>
                                <a:pt x="1547" y="60"/>
                              </a:lnTo>
                              <a:lnTo>
                                <a:pt x="1575" y="85"/>
                              </a:lnTo>
                              <a:lnTo>
                                <a:pt x="1607" y="115"/>
                              </a:lnTo>
                              <a:lnTo>
                                <a:pt x="1642" y="147"/>
                              </a:lnTo>
                              <a:lnTo>
                                <a:pt x="1678" y="181"/>
                              </a:lnTo>
                              <a:lnTo>
                                <a:pt x="1717" y="218"/>
                              </a:lnTo>
                              <a:lnTo>
                                <a:pt x="1757" y="256"/>
                              </a:lnTo>
                              <a:lnTo>
                                <a:pt x="1799" y="295"/>
                              </a:lnTo>
                              <a:lnTo>
                                <a:pt x="1842" y="337"/>
                              </a:lnTo>
                              <a:lnTo>
                                <a:pt x="1886" y="379"/>
                              </a:lnTo>
                              <a:lnTo>
                                <a:pt x="1931" y="422"/>
                              </a:lnTo>
                              <a:lnTo>
                                <a:pt x="1977" y="467"/>
                              </a:lnTo>
                              <a:lnTo>
                                <a:pt x="2024" y="512"/>
                              </a:lnTo>
                              <a:lnTo>
                                <a:pt x="2071" y="558"/>
                              </a:lnTo>
                              <a:lnTo>
                                <a:pt x="2118" y="603"/>
                              </a:lnTo>
                              <a:lnTo>
                                <a:pt x="2165" y="649"/>
                              </a:lnTo>
                              <a:lnTo>
                                <a:pt x="2213" y="695"/>
                              </a:lnTo>
                              <a:lnTo>
                                <a:pt x="2259" y="741"/>
                              </a:lnTo>
                              <a:lnTo>
                                <a:pt x="2306" y="787"/>
                              </a:lnTo>
                              <a:lnTo>
                                <a:pt x="2351" y="831"/>
                              </a:lnTo>
                              <a:lnTo>
                                <a:pt x="2397" y="875"/>
                              </a:lnTo>
                              <a:lnTo>
                                <a:pt x="2440" y="918"/>
                              </a:lnTo>
                              <a:lnTo>
                                <a:pt x="2482" y="960"/>
                              </a:lnTo>
                              <a:lnTo>
                                <a:pt x="2524" y="1001"/>
                              </a:lnTo>
                              <a:lnTo>
                                <a:pt x="2563" y="1040"/>
                              </a:lnTo>
                              <a:lnTo>
                                <a:pt x="2601" y="1077"/>
                              </a:lnTo>
                              <a:lnTo>
                                <a:pt x="2637" y="1113"/>
                              </a:lnTo>
                              <a:lnTo>
                                <a:pt x="2671" y="1147"/>
                              </a:lnTo>
                              <a:lnTo>
                                <a:pt x="2702" y="1178"/>
                              </a:lnTo>
                              <a:lnTo>
                                <a:pt x="2731" y="1207"/>
                              </a:lnTo>
                              <a:lnTo>
                                <a:pt x="2757" y="1234"/>
                              </a:lnTo>
                              <a:lnTo>
                                <a:pt x="2780" y="1257"/>
                              </a:lnTo>
                              <a:lnTo>
                                <a:pt x="2800" y="1278"/>
                              </a:lnTo>
                              <a:lnTo>
                                <a:pt x="2816" y="1296"/>
                              </a:lnTo>
                              <a:lnTo>
                                <a:pt x="2829" y="1310"/>
                              </a:lnTo>
                              <a:lnTo>
                                <a:pt x="2839" y="1321"/>
                              </a:lnTo>
                              <a:lnTo>
                                <a:pt x="2846" y="1329"/>
                              </a:lnTo>
                              <a:lnTo>
                                <a:pt x="2801" y="1332"/>
                              </a:lnTo>
                              <a:lnTo>
                                <a:pt x="2757" y="1334"/>
                              </a:lnTo>
                              <a:lnTo>
                                <a:pt x="2711" y="1336"/>
                              </a:lnTo>
                              <a:lnTo>
                                <a:pt x="2667" y="1338"/>
                              </a:lnTo>
                              <a:lnTo>
                                <a:pt x="2625" y="1339"/>
                              </a:lnTo>
                              <a:lnTo>
                                <a:pt x="2584" y="1340"/>
                              </a:lnTo>
                              <a:lnTo>
                                <a:pt x="2548" y="1341"/>
                              </a:lnTo>
                              <a:lnTo>
                                <a:pt x="2515" y="1342"/>
                              </a:lnTo>
                              <a:lnTo>
                                <a:pt x="2488" y="1343"/>
                              </a:lnTo>
                              <a:lnTo>
                                <a:pt x="2467" y="1345"/>
                              </a:lnTo>
                              <a:lnTo>
                                <a:pt x="2467" y="1478"/>
                              </a:lnTo>
                              <a:lnTo>
                                <a:pt x="2467" y="1613"/>
                              </a:lnTo>
                              <a:lnTo>
                                <a:pt x="2467" y="2513"/>
                              </a:lnTo>
                              <a:lnTo>
                                <a:pt x="2467" y="2566"/>
                              </a:lnTo>
                              <a:lnTo>
                                <a:pt x="2465" y="2611"/>
                              </a:lnTo>
                              <a:lnTo>
                                <a:pt x="2462" y="2651"/>
                              </a:lnTo>
                              <a:lnTo>
                                <a:pt x="2456" y="2686"/>
                              </a:lnTo>
                              <a:lnTo>
                                <a:pt x="2448" y="2716"/>
                              </a:lnTo>
                              <a:lnTo>
                                <a:pt x="2437" y="2741"/>
                              </a:lnTo>
                              <a:lnTo>
                                <a:pt x="2422" y="2763"/>
                              </a:lnTo>
                              <a:lnTo>
                                <a:pt x="2405" y="2781"/>
                              </a:lnTo>
                              <a:lnTo>
                                <a:pt x="2383" y="2796"/>
                              </a:lnTo>
                              <a:lnTo>
                                <a:pt x="2358" y="2808"/>
                              </a:lnTo>
                              <a:lnTo>
                                <a:pt x="2328" y="2817"/>
                              </a:lnTo>
                              <a:lnTo>
                                <a:pt x="2295" y="2824"/>
                              </a:lnTo>
                              <a:lnTo>
                                <a:pt x="2256" y="2830"/>
                              </a:lnTo>
                              <a:lnTo>
                                <a:pt x="2238" y="2832"/>
                              </a:lnTo>
                              <a:lnTo>
                                <a:pt x="2215" y="2833"/>
                              </a:lnTo>
                              <a:lnTo>
                                <a:pt x="2188" y="2833"/>
                              </a:lnTo>
                              <a:lnTo>
                                <a:pt x="2157" y="2833"/>
                              </a:lnTo>
                              <a:lnTo>
                                <a:pt x="2126" y="2832"/>
                              </a:lnTo>
                              <a:lnTo>
                                <a:pt x="2095" y="2831"/>
                              </a:lnTo>
                              <a:lnTo>
                                <a:pt x="2066" y="2831"/>
                              </a:lnTo>
                              <a:lnTo>
                                <a:pt x="2039" y="2830"/>
                              </a:lnTo>
                              <a:lnTo>
                                <a:pt x="2018" y="2830"/>
                              </a:lnTo>
                              <a:lnTo>
                                <a:pt x="1983" y="2829"/>
                              </a:lnTo>
                              <a:lnTo>
                                <a:pt x="1951" y="2827"/>
                              </a:lnTo>
                              <a:lnTo>
                                <a:pt x="1925" y="2822"/>
                              </a:lnTo>
                              <a:lnTo>
                                <a:pt x="1903" y="2814"/>
                              </a:lnTo>
                              <a:lnTo>
                                <a:pt x="1885" y="2803"/>
                              </a:lnTo>
                              <a:lnTo>
                                <a:pt x="1870" y="2788"/>
                              </a:lnTo>
                              <a:lnTo>
                                <a:pt x="1858" y="2769"/>
                              </a:lnTo>
                              <a:lnTo>
                                <a:pt x="1848" y="2744"/>
                              </a:lnTo>
                              <a:lnTo>
                                <a:pt x="1840" y="2715"/>
                              </a:lnTo>
                              <a:lnTo>
                                <a:pt x="1835" y="2680"/>
                              </a:lnTo>
                              <a:lnTo>
                                <a:pt x="1831" y="2639"/>
                              </a:lnTo>
                              <a:lnTo>
                                <a:pt x="1828" y="2591"/>
                              </a:lnTo>
                              <a:lnTo>
                                <a:pt x="1826" y="2536"/>
                              </a:lnTo>
                              <a:lnTo>
                                <a:pt x="1825" y="2500"/>
                              </a:lnTo>
                              <a:lnTo>
                                <a:pt x="1825" y="2460"/>
                              </a:lnTo>
                              <a:lnTo>
                                <a:pt x="1824" y="2416"/>
                              </a:lnTo>
                              <a:lnTo>
                                <a:pt x="1823" y="2370"/>
                              </a:lnTo>
                              <a:lnTo>
                                <a:pt x="1823" y="2323"/>
                              </a:lnTo>
                              <a:lnTo>
                                <a:pt x="1822" y="2273"/>
                              </a:lnTo>
                              <a:lnTo>
                                <a:pt x="1822" y="2224"/>
                              </a:lnTo>
                              <a:lnTo>
                                <a:pt x="1821" y="2173"/>
                              </a:lnTo>
                              <a:lnTo>
                                <a:pt x="1821" y="2124"/>
                              </a:lnTo>
                              <a:lnTo>
                                <a:pt x="1821" y="2076"/>
                              </a:lnTo>
                              <a:lnTo>
                                <a:pt x="1821" y="2030"/>
                              </a:lnTo>
                              <a:lnTo>
                                <a:pt x="1821" y="1985"/>
                              </a:lnTo>
                              <a:lnTo>
                                <a:pt x="1821" y="1945"/>
                              </a:lnTo>
                              <a:lnTo>
                                <a:pt x="1821" y="1908"/>
                              </a:lnTo>
                              <a:lnTo>
                                <a:pt x="1821" y="1874"/>
                              </a:lnTo>
                              <a:lnTo>
                                <a:pt x="1821" y="1846"/>
                              </a:lnTo>
                              <a:lnTo>
                                <a:pt x="1821" y="1823"/>
                              </a:lnTo>
                              <a:lnTo>
                                <a:pt x="1822" y="1807"/>
                              </a:lnTo>
                              <a:lnTo>
                                <a:pt x="1822" y="1797"/>
                              </a:lnTo>
                              <a:lnTo>
                                <a:pt x="1822" y="1763"/>
                              </a:lnTo>
                              <a:lnTo>
                                <a:pt x="1818" y="1733"/>
                              </a:lnTo>
                              <a:lnTo>
                                <a:pt x="1811" y="1707"/>
                              </a:lnTo>
                              <a:lnTo>
                                <a:pt x="1800" y="1684"/>
                              </a:lnTo>
                              <a:lnTo>
                                <a:pt x="1786" y="1664"/>
                              </a:lnTo>
                              <a:lnTo>
                                <a:pt x="1769" y="1646"/>
                              </a:lnTo>
                              <a:lnTo>
                                <a:pt x="1750" y="1631"/>
                              </a:lnTo>
                              <a:lnTo>
                                <a:pt x="1728" y="1618"/>
                              </a:lnTo>
                              <a:lnTo>
                                <a:pt x="1704" y="1608"/>
                              </a:lnTo>
                              <a:lnTo>
                                <a:pt x="1678" y="1599"/>
                              </a:lnTo>
                              <a:lnTo>
                                <a:pt x="1651" y="1592"/>
                              </a:lnTo>
                              <a:lnTo>
                                <a:pt x="1622" y="1587"/>
                              </a:lnTo>
                              <a:lnTo>
                                <a:pt x="1591" y="1583"/>
                              </a:lnTo>
                              <a:lnTo>
                                <a:pt x="1561" y="1581"/>
                              </a:lnTo>
                              <a:lnTo>
                                <a:pt x="1529" y="1579"/>
                              </a:lnTo>
                              <a:lnTo>
                                <a:pt x="1496" y="1578"/>
                              </a:lnTo>
                              <a:lnTo>
                                <a:pt x="1463" y="1577"/>
                              </a:lnTo>
                              <a:lnTo>
                                <a:pt x="1431" y="1577"/>
                              </a:lnTo>
                              <a:lnTo>
                                <a:pt x="1398" y="1577"/>
                              </a:lnTo>
                              <a:lnTo>
                                <a:pt x="1361" y="1578"/>
                              </a:lnTo>
                              <a:lnTo>
                                <a:pt x="1324" y="1579"/>
                              </a:lnTo>
                              <a:lnTo>
                                <a:pt x="1289" y="1582"/>
                              </a:lnTo>
                              <a:lnTo>
                                <a:pt x="1253" y="1586"/>
                              </a:lnTo>
                              <a:lnTo>
                                <a:pt x="1220" y="1591"/>
                              </a:lnTo>
                              <a:lnTo>
                                <a:pt x="1188" y="1598"/>
                              </a:lnTo>
                              <a:lnTo>
                                <a:pt x="1157" y="1606"/>
                              </a:lnTo>
                              <a:lnTo>
                                <a:pt x="1129" y="1617"/>
                              </a:lnTo>
                              <a:lnTo>
                                <a:pt x="1103" y="1629"/>
                              </a:lnTo>
                              <a:lnTo>
                                <a:pt x="1080" y="1643"/>
                              </a:lnTo>
                              <a:lnTo>
                                <a:pt x="1058" y="1660"/>
                              </a:lnTo>
                              <a:lnTo>
                                <a:pt x="1041" y="1678"/>
                              </a:lnTo>
                              <a:lnTo>
                                <a:pt x="1028" y="1699"/>
                              </a:lnTo>
                              <a:lnTo>
                                <a:pt x="1018" y="1723"/>
                              </a:lnTo>
                              <a:lnTo>
                                <a:pt x="1012" y="1748"/>
                              </a:lnTo>
                              <a:lnTo>
                                <a:pt x="1010" y="1778"/>
                              </a:lnTo>
                              <a:lnTo>
                                <a:pt x="1012" y="1940"/>
                              </a:lnTo>
                              <a:lnTo>
                                <a:pt x="1011" y="2103"/>
                              </a:lnTo>
                              <a:lnTo>
                                <a:pt x="1010" y="2265"/>
                              </a:lnTo>
                              <a:lnTo>
                                <a:pt x="1011" y="2427"/>
                              </a:lnTo>
                              <a:lnTo>
                                <a:pt x="1015" y="2590"/>
                              </a:lnTo>
                              <a:lnTo>
                                <a:pt x="1015" y="2630"/>
                              </a:lnTo>
                              <a:lnTo>
                                <a:pt x="1013" y="2666"/>
                              </a:lnTo>
                              <a:lnTo>
                                <a:pt x="1009" y="2697"/>
                              </a:lnTo>
                              <a:lnTo>
                                <a:pt x="1001" y="2723"/>
                              </a:lnTo>
                              <a:lnTo>
                                <a:pt x="990" y="2746"/>
                              </a:lnTo>
                              <a:lnTo>
                                <a:pt x="976" y="2767"/>
                              </a:lnTo>
                              <a:lnTo>
                                <a:pt x="959" y="2783"/>
                              </a:lnTo>
                              <a:lnTo>
                                <a:pt x="936" y="2796"/>
                              </a:lnTo>
                              <a:lnTo>
                                <a:pt x="910" y="2807"/>
                              </a:lnTo>
                              <a:lnTo>
                                <a:pt x="880" y="2815"/>
                              </a:lnTo>
                              <a:lnTo>
                                <a:pt x="845" y="2822"/>
                              </a:lnTo>
                              <a:lnTo>
                                <a:pt x="804" y="2826"/>
                              </a:lnTo>
                              <a:lnTo>
                                <a:pt x="760" y="2829"/>
                              </a:lnTo>
                              <a:lnTo>
                                <a:pt x="600" y="2829"/>
                              </a:lnTo>
                              <a:lnTo>
                                <a:pt x="562" y="2828"/>
                              </a:lnTo>
                              <a:lnTo>
                                <a:pt x="528" y="2824"/>
                              </a:lnTo>
                              <a:lnTo>
                                <a:pt x="496" y="2817"/>
                              </a:lnTo>
                              <a:lnTo>
                                <a:pt x="468" y="2806"/>
                              </a:lnTo>
                              <a:lnTo>
                                <a:pt x="444" y="2793"/>
                              </a:lnTo>
                              <a:lnTo>
                                <a:pt x="423" y="2776"/>
                              </a:lnTo>
                              <a:lnTo>
                                <a:pt x="406" y="2755"/>
                              </a:lnTo>
                              <a:lnTo>
                                <a:pt x="391" y="2731"/>
                              </a:lnTo>
                              <a:lnTo>
                                <a:pt x="380" y="2703"/>
                              </a:lnTo>
                              <a:lnTo>
                                <a:pt x="373" y="2672"/>
                              </a:lnTo>
                              <a:lnTo>
                                <a:pt x="369" y="2636"/>
                              </a:lnTo>
                              <a:lnTo>
                                <a:pt x="368" y="2596"/>
                              </a:lnTo>
                              <a:lnTo>
                                <a:pt x="372" y="2285"/>
                              </a:lnTo>
                              <a:lnTo>
                                <a:pt x="372" y="1973"/>
                              </a:lnTo>
                              <a:lnTo>
                                <a:pt x="371" y="1662"/>
                              </a:lnTo>
                              <a:lnTo>
                                <a:pt x="371" y="1350"/>
                              </a:lnTo>
                              <a:lnTo>
                                <a:pt x="370" y="1351"/>
                              </a:lnTo>
                              <a:lnTo>
                                <a:pt x="362" y="1351"/>
                              </a:lnTo>
                              <a:lnTo>
                                <a:pt x="348" y="1352"/>
                              </a:lnTo>
                              <a:lnTo>
                                <a:pt x="330" y="1352"/>
                              </a:lnTo>
                              <a:lnTo>
                                <a:pt x="308" y="1352"/>
                              </a:lnTo>
                              <a:lnTo>
                                <a:pt x="281" y="1353"/>
                              </a:lnTo>
                              <a:lnTo>
                                <a:pt x="252" y="1353"/>
                              </a:lnTo>
                              <a:lnTo>
                                <a:pt x="222" y="1353"/>
                              </a:lnTo>
                              <a:lnTo>
                                <a:pt x="191" y="1353"/>
                              </a:lnTo>
                              <a:lnTo>
                                <a:pt x="159" y="1353"/>
                              </a:lnTo>
                              <a:lnTo>
                                <a:pt x="129" y="1352"/>
                              </a:lnTo>
                              <a:lnTo>
                                <a:pt x="100" y="1352"/>
                              </a:lnTo>
                              <a:lnTo>
                                <a:pt x="73" y="1352"/>
                              </a:lnTo>
                              <a:lnTo>
                                <a:pt x="48" y="1352"/>
                              </a:lnTo>
                              <a:lnTo>
                                <a:pt x="29" y="1352"/>
                              </a:lnTo>
                              <a:lnTo>
                                <a:pt x="13" y="1352"/>
                              </a:lnTo>
                              <a:lnTo>
                                <a:pt x="4" y="1352"/>
                              </a:lnTo>
                              <a:lnTo>
                                <a:pt x="0" y="1352"/>
                              </a:lnTo>
                              <a:lnTo>
                                <a:pt x="5" y="1345"/>
                              </a:lnTo>
                              <a:lnTo>
                                <a:pt x="14" y="1334"/>
                              </a:lnTo>
                              <a:lnTo>
                                <a:pt x="26" y="1319"/>
                              </a:lnTo>
                              <a:lnTo>
                                <a:pt x="42" y="1301"/>
                              </a:lnTo>
                              <a:lnTo>
                                <a:pt x="61" y="1280"/>
                              </a:lnTo>
                              <a:lnTo>
                                <a:pt x="84" y="1256"/>
                              </a:lnTo>
                              <a:lnTo>
                                <a:pt x="109" y="1230"/>
                              </a:lnTo>
                              <a:lnTo>
                                <a:pt x="137" y="1199"/>
                              </a:lnTo>
                              <a:lnTo>
                                <a:pt x="167" y="1168"/>
                              </a:lnTo>
                              <a:lnTo>
                                <a:pt x="201" y="1134"/>
                              </a:lnTo>
                              <a:lnTo>
                                <a:pt x="236" y="1097"/>
                              </a:lnTo>
                              <a:lnTo>
                                <a:pt x="272" y="1059"/>
                              </a:lnTo>
                              <a:lnTo>
                                <a:pt x="312" y="1019"/>
                              </a:lnTo>
                              <a:lnTo>
                                <a:pt x="352" y="977"/>
                              </a:lnTo>
                              <a:lnTo>
                                <a:pt x="394" y="934"/>
                              </a:lnTo>
                              <a:lnTo>
                                <a:pt x="438" y="891"/>
                              </a:lnTo>
                              <a:lnTo>
                                <a:pt x="482" y="845"/>
                              </a:lnTo>
                              <a:lnTo>
                                <a:pt x="528" y="800"/>
                              </a:lnTo>
                              <a:lnTo>
                                <a:pt x="574" y="753"/>
                              </a:lnTo>
                              <a:lnTo>
                                <a:pt x="621" y="706"/>
                              </a:lnTo>
                              <a:lnTo>
                                <a:pt x="668" y="660"/>
                              </a:lnTo>
                              <a:lnTo>
                                <a:pt x="714" y="612"/>
                              </a:lnTo>
                              <a:lnTo>
                                <a:pt x="762" y="566"/>
                              </a:lnTo>
                              <a:lnTo>
                                <a:pt x="809" y="518"/>
                              </a:lnTo>
                              <a:lnTo>
                                <a:pt x="856" y="473"/>
                              </a:lnTo>
                              <a:lnTo>
                                <a:pt x="901" y="427"/>
                              </a:lnTo>
                              <a:lnTo>
                                <a:pt x="946" y="383"/>
                              </a:lnTo>
                              <a:lnTo>
                                <a:pt x="991" y="340"/>
                              </a:lnTo>
                              <a:lnTo>
                                <a:pt x="1033" y="297"/>
                              </a:lnTo>
                              <a:lnTo>
                                <a:pt x="1076" y="257"/>
                              </a:lnTo>
                              <a:lnTo>
                                <a:pt x="1116" y="218"/>
                              </a:lnTo>
                              <a:lnTo>
                                <a:pt x="1154" y="180"/>
                              </a:lnTo>
                              <a:lnTo>
                                <a:pt x="1191" y="145"/>
                              </a:lnTo>
                              <a:lnTo>
                                <a:pt x="1225" y="112"/>
                              </a:lnTo>
                              <a:lnTo>
                                <a:pt x="1257" y="81"/>
                              </a:lnTo>
                              <a:lnTo>
                                <a:pt x="1287" y="55"/>
                              </a:lnTo>
                              <a:lnTo>
                                <a:pt x="1315" y="34"/>
                              </a:lnTo>
                              <a:lnTo>
                                <a:pt x="1342" y="18"/>
                              </a:lnTo>
                              <a:lnTo>
                                <a:pt x="1367" y="7"/>
                              </a:lnTo>
                              <a:lnTo>
                                <a:pt x="1392" y="1"/>
                              </a:lnTo>
                              <a:lnTo>
                                <a:pt x="141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A98D8F" id="Address icon" o:spid="_x0000_s1026" alt="Address icon" style="position:absolute;margin-left:252.85pt;margin-top:7.85pt;width:9.35pt;height:9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T55Z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<v:path arrowok="t" o:connecttype="custom" o:connectlocs="62293,964;67050,4820;73308,10730;80568,17688;88370,25275;96214,32987;103558,40238;110025,46651;115032,51723;118036,54909;115032,55915;107813,56166;102932,56376;102932,107554;102139,113841;99427,117194;94128,118619;89998,118745;85074,118619;80318,118284;77522,116062;76396,110614;76145,103111;76020,95273;75978,87015;75978,79974;76020,75740;75561,71549;73016,68363;68885,66729;63795,66184;58329,66100;52280,66477;47106,67776;43434,70333;42141,74525;42182,101728;42099,113045;40013,116649;35256,118284;23449,118535;18525,117068;15855,113296;15521,95776;15438,56627;12851,56669;7969,56711;3046,56669;167,56669;1085,55286;4548,51555;9847,45981;16439,39149;23949,31562;31793,23724;39470,16053;46563,9137;52446,3395;57036,293" o:connectangles="0,0,0,0,0,0,0,0,0,0,0,0,0,0,0,0,0,0,0,0,0,0,0,0,0,0,0,0,0,0,0,0,0,0,0,0,0,0,0,0,0,0,0,0,0,0,0,0,0,0,0,0,0,0,0,0,0,0,0"/>
              </v:shape>
            </w:pict>
          </mc:Fallback>
        </mc:AlternateContent>
      </w:r>
      <w:r w:rsidR="00217014" w:rsidRPr="00526F3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B10894" wp14:editId="11F100F8">
                <wp:simplePos x="0" y="0"/>
                <wp:positionH relativeFrom="column">
                  <wp:posOffset>3211195</wp:posOffset>
                </wp:positionH>
                <wp:positionV relativeFrom="paragraph">
                  <wp:posOffset>279400</wp:posOffset>
                </wp:positionV>
                <wp:extent cx="109220" cy="109220"/>
                <wp:effectExtent l="0" t="0" r="5080" b="5080"/>
                <wp:wrapNone/>
                <wp:docPr id="24" name="Telephone icon" descr="Phone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220" cy="109220"/>
                        </a:xfrm>
                        <a:custGeom>
                          <a:avLst/>
                          <a:gdLst>
                            <a:gd name="T0" fmla="*/ 477 w 2552"/>
                            <a:gd name="T1" fmla="*/ 11 h 2616"/>
                            <a:gd name="T2" fmla="*/ 580 w 2552"/>
                            <a:gd name="T3" fmla="*/ 77 h 2616"/>
                            <a:gd name="T4" fmla="*/ 742 w 2552"/>
                            <a:gd name="T5" fmla="*/ 241 h 2616"/>
                            <a:gd name="T6" fmla="*/ 854 w 2552"/>
                            <a:gd name="T7" fmla="*/ 356 h 2616"/>
                            <a:gd name="T8" fmla="*/ 900 w 2552"/>
                            <a:gd name="T9" fmla="*/ 449 h 2616"/>
                            <a:gd name="T10" fmla="*/ 892 w 2552"/>
                            <a:gd name="T11" fmla="*/ 540 h 2616"/>
                            <a:gd name="T12" fmla="*/ 830 w 2552"/>
                            <a:gd name="T13" fmla="*/ 629 h 2616"/>
                            <a:gd name="T14" fmla="*/ 727 w 2552"/>
                            <a:gd name="T15" fmla="*/ 723 h 2616"/>
                            <a:gd name="T16" fmla="*/ 669 w 2552"/>
                            <a:gd name="T17" fmla="*/ 823 h 2616"/>
                            <a:gd name="T18" fmla="*/ 663 w 2552"/>
                            <a:gd name="T19" fmla="*/ 925 h 2616"/>
                            <a:gd name="T20" fmla="*/ 707 w 2552"/>
                            <a:gd name="T21" fmla="*/ 1027 h 2616"/>
                            <a:gd name="T22" fmla="*/ 918 w 2552"/>
                            <a:gd name="T23" fmla="*/ 1253 h 2616"/>
                            <a:gd name="T24" fmla="*/ 1402 w 2552"/>
                            <a:gd name="T25" fmla="*/ 1718 h 2616"/>
                            <a:gd name="T26" fmla="*/ 1630 w 2552"/>
                            <a:gd name="T27" fmla="*/ 1918 h 2616"/>
                            <a:gd name="T28" fmla="*/ 1727 w 2552"/>
                            <a:gd name="T29" fmla="*/ 1946 h 2616"/>
                            <a:gd name="T30" fmla="*/ 1823 w 2552"/>
                            <a:gd name="T31" fmla="*/ 1921 h 2616"/>
                            <a:gd name="T32" fmla="*/ 1914 w 2552"/>
                            <a:gd name="T33" fmla="*/ 1836 h 2616"/>
                            <a:gd name="T34" fmla="*/ 2018 w 2552"/>
                            <a:gd name="T35" fmla="*/ 1737 h 2616"/>
                            <a:gd name="T36" fmla="*/ 2121 w 2552"/>
                            <a:gd name="T37" fmla="*/ 1703 h 2616"/>
                            <a:gd name="T38" fmla="*/ 2222 w 2552"/>
                            <a:gd name="T39" fmla="*/ 1728 h 2616"/>
                            <a:gd name="T40" fmla="*/ 2320 w 2552"/>
                            <a:gd name="T41" fmla="*/ 1810 h 2616"/>
                            <a:gd name="T42" fmla="*/ 2529 w 2552"/>
                            <a:gd name="T43" fmla="*/ 2061 h 2616"/>
                            <a:gd name="T44" fmla="*/ 2552 w 2552"/>
                            <a:gd name="T45" fmla="*/ 2149 h 2616"/>
                            <a:gd name="T46" fmla="*/ 2538 w 2552"/>
                            <a:gd name="T47" fmla="*/ 2228 h 2616"/>
                            <a:gd name="T48" fmla="*/ 2506 w 2552"/>
                            <a:gd name="T49" fmla="*/ 2287 h 2616"/>
                            <a:gd name="T50" fmla="*/ 2475 w 2552"/>
                            <a:gd name="T51" fmla="*/ 2321 h 2616"/>
                            <a:gd name="T52" fmla="*/ 2458 w 2552"/>
                            <a:gd name="T53" fmla="*/ 2336 h 2616"/>
                            <a:gd name="T54" fmla="*/ 2412 w 2552"/>
                            <a:gd name="T55" fmla="*/ 2374 h 2616"/>
                            <a:gd name="T56" fmla="*/ 2347 w 2552"/>
                            <a:gd name="T57" fmla="*/ 2426 h 2616"/>
                            <a:gd name="T58" fmla="*/ 2269 w 2552"/>
                            <a:gd name="T59" fmla="*/ 2482 h 2616"/>
                            <a:gd name="T60" fmla="*/ 2187 w 2552"/>
                            <a:gd name="T61" fmla="*/ 2532 h 2616"/>
                            <a:gd name="T62" fmla="*/ 2109 w 2552"/>
                            <a:gd name="T63" fmla="*/ 2567 h 2616"/>
                            <a:gd name="T64" fmla="*/ 1964 w 2552"/>
                            <a:gd name="T65" fmla="*/ 2605 h 2616"/>
                            <a:gd name="T66" fmla="*/ 1848 w 2552"/>
                            <a:gd name="T67" fmla="*/ 2616 h 2616"/>
                            <a:gd name="T68" fmla="*/ 1752 w 2552"/>
                            <a:gd name="T69" fmla="*/ 2606 h 2616"/>
                            <a:gd name="T70" fmla="*/ 1668 w 2552"/>
                            <a:gd name="T71" fmla="*/ 2581 h 2616"/>
                            <a:gd name="T72" fmla="*/ 1589 w 2552"/>
                            <a:gd name="T73" fmla="*/ 2544 h 2616"/>
                            <a:gd name="T74" fmla="*/ 1439 w 2552"/>
                            <a:gd name="T75" fmla="*/ 2469 h 2616"/>
                            <a:gd name="T76" fmla="*/ 1167 w 2552"/>
                            <a:gd name="T77" fmla="*/ 2314 h 2616"/>
                            <a:gd name="T78" fmla="*/ 916 w 2552"/>
                            <a:gd name="T79" fmla="*/ 2146 h 2616"/>
                            <a:gd name="T80" fmla="*/ 689 w 2552"/>
                            <a:gd name="T81" fmla="*/ 1959 h 2616"/>
                            <a:gd name="T82" fmla="*/ 488 w 2552"/>
                            <a:gd name="T83" fmla="*/ 1751 h 2616"/>
                            <a:gd name="T84" fmla="*/ 314 w 2552"/>
                            <a:gd name="T85" fmla="*/ 1520 h 2616"/>
                            <a:gd name="T86" fmla="*/ 170 w 2552"/>
                            <a:gd name="T87" fmla="*/ 1261 h 2616"/>
                            <a:gd name="T88" fmla="*/ 59 w 2552"/>
                            <a:gd name="T89" fmla="*/ 972 h 2616"/>
                            <a:gd name="T90" fmla="*/ 4 w 2552"/>
                            <a:gd name="T91" fmla="*/ 734 h 2616"/>
                            <a:gd name="T92" fmla="*/ 11 w 2552"/>
                            <a:gd name="T93" fmla="*/ 543 h 2616"/>
                            <a:gd name="T94" fmla="*/ 63 w 2552"/>
                            <a:gd name="T95" fmla="*/ 365 h 2616"/>
                            <a:gd name="T96" fmla="*/ 160 w 2552"/>
                            <a:gd name="T97" fmla="*/ 197 h 2616"/>
                            <a:gd name="T98" fmla="*/ 279 w 2552"/>
                            <a:gd name="T99" fmla="*/ 61 h 2616"/>
                            <a:gd name="T100" fmla="*/ 377 w 2552"/>
                            <a:gd name="T101" fmla="*/ 6 h 2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D1B922" id="Telephone icon" o:spid="_x0000_s1026" alt="Phone icon" style="position:absolute;margin-left:252.85pt;margin-top:22pt;width:8.6pt;height:8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<v:path arrowok="t" o:connecttype="custom" o:connectlocs="20415,459;24823,3215;31756,10062;36549,14863;38518,18746;38176,22545;35522,26261;31114,30186;28632,34361;28375,38619;30258,42878;39288,52314;60003,71728;69760,80078;73912,81247;78020,80203;81915,76654;86366,72521;90774,71102;95097,72145;99291,75569;108236,86048;109220,89722;108621,93021;107251,95484;105925,96904;105197,97530;103228,99116;100446,101287;97108,103625;93599,105713;90261,107174;84055,108761;79090,109220;74982,108802;71387,107759;68006,106214;61586,103083;49945,96611;39203,89597;29488,81790;20885,73106;13439,63461;7276,52648;2525,40582;171,30645;471,22671;2696,15239;6848,8225;11941,2547;16135,251" o:connectangles="0,0,0,0,0,0,0,0,0,0,0,0,0,0,0,0,0,0,0,0,0,0,0,0,0,0,0,0,0,0,0,0,0,0,0,0,0,0,0,0,0,0,0,0,0,0,0,0,0,0,0"/>
              </v:shape>
            </w:pict>
          </mc:Fallback>
        </mc:AlternateContent>
      </w:r>
      <w:r w:rsidR="00217014" w:rsidRPr="00526F39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262029" wp14:editId="65BEDE51">
                <wp:simplePos x="0" y="0"/>
                <wp:positionH relativeFrom="column">
                  <wp:posOffset>3202305</wp:posOffset>
                </wp:positionH>
                <wp:positionV relativeFrom="paragraph">
                  <wp:posOffset>461645</wp:posOffset>
                </wp:positionV>
                <wp:extent cx="137160" cy="91440"/>
                <wp:effectExtent l="0" t="0" r="0" b="3810"/>
                <wp:wrapNone/>
                <wp:docPr id="25" name="Freeform 5" descr="Email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>
                            <a:gd name="T0" fmla="*/ 108 w 120"/>
                            <a:gd name="T1" fmla="*/ 21 h 80"/>
                            <a:gd name="T2" fmla="*/ 108 w 120"/>
                            <a:gd name="T3" fmla="*/ 21 h 80"/>
                            <a:gd name="T4" fmla="*/ 60 w 120"/>
                            <a:gd name="T5" fmla="*/ 58 h 80"/>
                            <a:gd name="T6" fmla="*/ 12 w 120"/>
                            <a:gd name="T7" fmla="*/ 21 h 80"/>
                            <a:gd name="T8" fmla="*/ 12 w 120"/>
                            <a:gd name="T9" fmla="*/ 18 h 80"/>
                            <a:gd name="T10" fmla="*/ 16 w 120"/>
                            <a:gd name="T11" fmla="*/ 17 h 80"/>
                            <a:gd name="T12" fmla="*/ 60 w 120"/>
                            <a:gd name="T13" fmla="*/ 51 h 80"/>
                            <a:gd name="T14" fmla="*/ 104 w 120"/>
                            <a:gd name="T15" fmla="*/ 17 h 80"/>
                            <a:gd name="T16" fmla="*/ 108 w 120"/>
                            <a:gd name="T17" fmla="*/ 18 h 80"/>
                            <a:gd name="T18" fmla="*/ 108 w 120"/>
                            <a:gd name="T19" fmla="*/ 21 h 80"/>
                            <a:gd name="T20" fmla="*/ 108 w 120"/>
                            <a:gd name="T21" fmla="*/ 21 h 80"/>
                            <a:gd name="T22" fmla="*/ 114 w 120"/>
                            <a:gd name="T23" fmla="*/ 0 h 80"/>
                            <a:gd name="T24" fmla="*/ 114 w 120"/>
                            <a:gd name="T25" fmla="*/ 0 h 80"/>
                            <a:gd name="T26" fmla="*/ 6 w 120"/>
                            <a:gd name="T27" fmla="*/ 0 h 80"/>
                            <a:gd name="T28" fmla="*/ 0 w 120"/>
                            <a:gd name="T29" fmla="*/ 6 h 80"/>
                            <a:gd name="T30" fmla="*/ 0 w 120"/>
                            <a:gd name="T31" fmla="*/ 74 h 80"/>
                            <a:gd name="T32" fmla="*/ 6 w 120"/>
                            <a:gd name="T33" fmla="*/ 80 h 80"/>
                            <a:gd name="T34" fmla="*/ 114 w 120"/>
                            <a:gd name="T35" fmla="*/ 80 h 80"/>
                            <a:gd name="T36" fmla="*/ 120 w 120"/>
                            <a:gd name="T37" fmla="*/ 74 h 80"/>
                            <a:gd name="T38" fmla="*/ 120 w 120"/>
                            <a:gd name="T39" fmla="*/ 6 h 80"/>
                            <a:gd name="T40" fmla="*/ 114 w 120"/>
                            <a:gd name="T4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D9DCB" id="Freeform 5" o:spid="_x0000_s1026" alt="Email icon" style="position:absolute;margin-left:252.15pt;margin-top:36.35pt;width:10.8pt;height: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" path="m108,21r,l60,58,12,21v-1,-1,-1,-2,,-3c13,16,14,16,16,17l60,51,104,17v1,-1,3,-1,4,1c109,19,109,20,108,21r,xm114,r,l6,c3,,,3,,6l,74v,3,3,6,6,6l114,80v3,,6,-3,6,-6l120,6c120,3,117,,114,xe" fillcolor="#007fab [3204]" stroked="f" strokeweight="0">
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<o:lock v:ext="edit" aspectratio="t" verticies="t"/>
              </v:shape>
            </w:pict>
          </mc:Fallback>
        </mc:AlternateContent>
      </w:r>
    </w:p>
    <w:p w14:paraId="3E6A0827" w14:textId="29609E92" w:rsidR="00D8362C" w:rsidRPr="00526F39" w:rsidRDefault="001C1949" w:rsidP="00A30E09">
      <w:pPr>
        <w:rPr>
          <w:sz w:val="24"/>
          <w:szCs w:val="24"/>
        </w:rPr>
      </w:pPr>
      <w:r w:rsidRPr="00526F3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4F4682" wp14:editId="3E340DBD">
                <wp:simplePos x="0" y="0"/>
                <wp:positionH relativeFrom="column">
                  <wp:posOffset>3214180</wp:posOffset>
                </wp:positionH>
                <wp:positionV relativeFrom="paragraph">
                  <wp:posOffset>274138</wp:posOffset>
                </wp:positionV>
                <wp:extent cx="118745" cy="118745"/>
                <wp:effectExtent l="0" t="0" r="0" b="0"/>
                <wp:wrapNone/>
                <wp:docPr id="26" name="Website icon" descr="Twitter/Blog/Portfolio icon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8745" cy="118745"/>
                        </a:xfrm>
                        <a:custGeom>
                          <a:avLst/>
                          <a:gdLst>
                            <a:gd name="T0" fmla="*/ 1758 w 2691"/>
                            <a:gd name="T1" fmla="*/ 2346 h 2691"/>
                            <a:gd name="T2" fmla="*/ 1897 w 2691"/>
                            <a:gd name="T3" fmla="*/ 2384 h 2691"/>
                            <a:gd name="T4" fmla="*/ 2267 w 2691"/>
                            <a:gd name="T5" fmla="*/ 2095 h 2691"/>
                            <a:gd name="T6" fmla="*/ 691 w 2691"/>
                            <a:gd name="T7" fmla="*/ 1994 h 2691"/>
                            <a:gd name="T8" fmla="*/ 587 w 2691"/>
                            <a:gd name="T9" fmla="*/ 2252 h 2691"/>
                            <a:gd name="T10" fmla="*/ 1051 w 2691"/>
                            <a:gd name="T11" fmla="*/ 2490 h 2691"/>
                            <a:gd name="T12" fmla="*/ 813 w 2691"/>
                            <a:gd name="T13" fmla="*/ 2108 h 2691"/>
                            <a:gd name="T14" fmla="*/ 1189 w 2691"/>
                            <a:gd name="T15" fmla="*/ 1908 h 2691"/>
                            <a:gd name="T16" fmla="*/ 976 w 2691"/>
                            <a:gd name="T17" fmla="*/ 1919 h 2691"/>
                            <a:gd name="T18" fmla="*/ 963 w 2691"/>
                            <a:gd name="T19" fmla="*/ 2093 h 2691"/>
                            <a:gd name="T20" fmla="*/ 1116 w 2691"/>
                            <a:gd name="T21" fmla="*/ 2342 h 2691"/>
                            <a:gd name="T22" fmla="*/ 1243 w 2691"/>
                            <a:gd name="T23" fmla="*/ 2495 h 2691"/>
                            <a:gd name="T24" fmla="*/ 1418 w 2691"/>
                            <a:gd name="T25" fmla="*/ 2520 h 2691"/>
                            <a:gd name="T26" fmla="*/ 1497 w 2691"/>
                            <a:gd name="T27" fmla="*/ 2436 h 2691"/>
                            <a:gd name="T28" fmla="*/ 1669 w 2691"/>
                            <a:gd name="T29" fmla="*/ 2224 h 2691"/>
                            <a:gd name="T30" fmla="*/ 1808 w 2691"/>
                            <a:gd name="T31" fmla="*/ 1935 h 2691"/>
                            <a:gd name="T32" fmla="*/ 1579 w 2691"/>
                            <a:gd name="T33" fmla="*/ 1913 h 2691"/>
                            <a:gd name="T34" fmla="*/ 1436 w 2691"/>
                            <a:gd name="T35" fmla="*/ 1905 h 2691"/>
                            <a:gd name="T36" fmla="*/ 2111 w 2691"/>
                            <a:gd name="T37" fmla="*/ 1866 h 2691"/>
                            <a:gd name="T38" fmla="*/ 2465 w 2691"/>
                            <a:gd name="T39" fmla="*/ 1749 h 2691"/>
                            <a:gd name="T40" fmla="*/ 1428 w 2691"/>
                            <a:gd name="T41" fmla="*/ 1754 h 2691"/>
                            <a:gd name="T42" fmla="*/ 1861 w 2691"/>
                            <a:gd name="T43" fmla="*/ 1519 h 2691"/>
                            <a:gd name="T44" fmla="*/ 880 w 2691"/>
                            <a:gd name="T45" fmla="*/ 1797 h 2691"/>
                            <a:gd name="T46" fmla="*/ 156 w 2691"/>
                            <a:gd name="T47" fmla="*/ 1420 h 2691"/>
                            <a:gd name="T48" fmla="*/ 303 w 2691"/>
                            <a:gd name="T49" fmla="*/ 1918 h 2691"/>
                            <a:gd name="T50" fmla="*/ 736 w 2691"/>
                            <a:gd name="T51" fmla="*/ 1825 h 2691"/>
                            <a:gd name="T52" fmla="*/ 1722 w 2691"/>
                            <a:gd name="T53" fmla="*/ 847 h 2691"/>
                            <a:gd name="T54" fmla="*/ 1854 w 2691"/>
                            <a:gd name="T55" fmla="*/ 1084 h 2691"/>
                            <a:gd name="T56" fmla="*/ 855 w 2691"/>
                            <a:gd name="T57" fmla="*/ 1083 h 2691"/>
                            <a:gd name="T58" fmla="*/ 985 w 2691"/>
                            <a:gd name="T59" fmla="*/ 846 h 2691"/>
                            <a:gd name="T60" fmla="*/ 1961 w 2691"/>
                            <a:gd name="T61" fmla="*/ 804 h 2691"/>
                            <a:gd name="T62" fmla="*/ 2526 w 2691"/>
                            <a:gd name="T63" fmla="*/ 1186 h 2691"/>
                            <a:gd name="T64" fmla="*/ 2324 w 2691"/>
                            <a:gd name="T65" fmla="*/ 669 h 2691"/>
                            <a:gd name="T66" fmla="*/ 240 w 2691"/>
                            <a:gd name="T67" fmla="*/ 876 h 2691"/>
                            <a:gd name="T68" fmla="*/ 161 w 2691"/>
                            <a:gd name="T69" fmla="*/ 1204 h 2691"/>
                            <a:gd name="T70" fmla="*/ 702 w 2691"/>
                            <a:gd name="T71" fmla="*/ 1044 h 2691"/>
                            <a:gd name="T72" fmla="*/ 731 w 2691"/>
                            <a:gd name="T73" fmla="*/ 878 h 2691"/>
                            <a:gd name="T74" fmla="*/ 486 w 2691"/>
                            <a:gd name="T75" fmla="*/ 716 h 2691"/>
                            <a:gd name="T76" fmla="*/ 1849 w 2691"/>
                            <a:gd name="T77" fmla="*/ 444 h 2691"/>
                            <a:gd name="T78" fmla="*/ 2171 w 2691"/>
                            <a:gd name="T79" fmla="*/ 573 h 2691"/>
                            <a:gd name="T80" fmla="*/ 1861 w 2691"/>
                            <a:gd name="T81" fmla="*/ 275 h 2691"/>
                            <a:gd name="T82" fmla="*/ 710 w 2691"/>
                            <a:gd name="T83" fmla="*/ 342 h 2691"/>
                            <a:gd name="T84" fmla="*/ 648 w 2691"/>
                            <a:gd name="T85" fmla="*/ 619 h 2691"/>
                            <a:gd name="T86" fmla="*/ 925 w 2691"/>
                            <a:gd name="T87" fmla="*/ 315 h 2691"/>
                            <a:gd name="T88" fmla="*/ 1133 w 2691"/>
                            <a:gd name="T89" fmla="*/ 279 h 2691"/>
                            <a:gd name="T90" fmla="*/ 929 w 2691"/>
                            <a:gd name="T91" fmla="*/ 684 h 2691"/>
                            <a:gd name="T92" fmla="*/ 1428 w 2691"/>
                            <a:gd name="T93" fmla="*/ 721 h 2691"/>
                            <a:gd name="T94" fmla="*/ 1700 w 2691"/>
                            <a:gd name="T95" fmla="*/ 477 h 2691"/>
                            <a:gd name="T96" fmla="*/ 1464 w 2691"/>
                            <a:gd name="T97" fmla="*/ 186 h 2691"/>
                            <a:gd name="T98" fmla="*/ 1787 w 2691"/>
                            <a:gd name="T99" fmla="*/ 75 h 2691"/>
                            <a:gd name="T100" fmla="*/ 2297 w 2691"/>
                            <a:gd name="T101" fmla="*/ 395 h 2691"/>
                            <a:gd name="T102" fmla="*/ 2616 w 2691"/>
                            <a:gd name="T103" fmla="*/ 904 h 2691"/>
                            <a:gd name="T104" fmla="*/ 2679 w 2691"/>
                            <a:gd name="T105" fmla="*/ 1528 h 2691"/>
                            <a:gd name="T106" fmla="*/ 2461 w 2691"/>
                            <a:gd name="T107" fmla="*/ 2098 h 2691"/>
                            <a:gd name="T108" fmla="*/ 2024 w 2691"/>
                            <a:gd name="T109" fmla="*/ 2508 h 2691"/>
                            <a:gd name="T110" fmla="*/ 1437 w 2691"/>
                            <a:gd name="T111" fmla="*/ 2688 h 2691"/>
                            <a:gd name="T112" fmla="*/ 822 w 2691"/>
                            <a:gd name="T113" fmla="*/ 2585 h 2691"/>
                            <a:gd name="T114" fmla="*/ 335 w 2691"/>
                            <a:gd name="T115" fmla="*/ 2234 h 2691"/>
                            <a:gd name="T116" fmla="*/ 47 w 2691"/>
                            <a:gd name="T117" fmla="*/ 1703 h 2691"/>
                            <a:gd name="T118" fmla="*/ 27 w 2691"/>
                            <a:gd name="T119" fmla="*/ 1075 h 2691"/>
                            <a:gd name="T120" fmla="*/ 280 w 2691"/>
                            <a:gd name="T121" fmla="*/ 524 h 2691"/>
                            <a:gd name="T122" fmla="*/ 743 w 2691"/>
                            <a:gd name="T123" fmla="*/ 142 h 2691"/>
                            <a:gd name="T124" fmla="*/ 1345 w 2691"/>
                            <a:gd name="T125" fmla="*/ 0 h 26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2691" h="2691">
                              <a:moveTo>
                                <a:pt x="1942" y="1975"/>
                              </a:moveTo>
                              <a:lnTo>
                                <a:pt x="1921" y="2043"/>
                              </a:lnTo>
                              <a:lnTo>
                                <a:pt x="1895" y="2108"/>
                              </a:lnTo>
                              <a:lnTo>
                                <a:pt x="1864" y="2172"/>
                              </a:lnTo>
                              <a:lnTo>
                                <a:pt x="1830" y="2233"/>
                              </a:lnTo>
                              <a:lnTo>
                                <a:pt x="1794" y="2292"/>
                              </a:lnTo>
                              <a:lnTo>
                                <a:pt x="1758" y="2346"/>
                              </a:lnTo>
                              <a:lnTo>
                                <a:pt x="1720" y="2399"/>
                              </a:lnTo>
                              <a:lnTo>
                                <a:pt x="1684" y="2446"/>
                              </a:lnTo>
                              <a:lnTo>
                                <a:pt x="1651" y="2490"/>
                              </a:lnTo>
                              <a:lnTo>
                                <a:pt x="1711" y="2468"/>
                              </a:lnTo>
                              <a:lnTo>
                                <a:pt x="1773" y="2443"/>
                              </a:lnTo>
                              <a:lnTo>
                                <a:pt x="1835" y="2415"/>
                              </a:lnTo>
                              <a:lnTo>
                                <a:pt x="1897" y="2384"/>
                              </a:lnTo>
                              <a:lnTo>
                                <a:pt x="1957" y="2348"/>
                              </a:lnTo>
                              <a:lnTo>
                                <a:pt x="2017" y="2312"/>
                              </a:lnTo>
                              <a:lnTo>
                                <a:pt x="2075" y="2273"/>
                              </a:lnTo>
                              <a:lnTo>
                                <a:pt x="2128" y="2230"/>
                              </a:lnTo>
                              <a:lnTo>
                                <a:pt x="2179" y="2187"/>
                              </a:lnTo>
                              <a:lnTo>
                                <a:pt x="2226" y="2141"/>
                              </a:lnTo>
                              <a:lnTo>
                                <a:pt x="2267" y="2095"/>
                              </a:lnTo>
                              <a:lnTo>
                                <a:pt x="2210" y="2067"/>
                              </a:lnTo>
                              <a:lnTo>
                                <a:pt x="2147" y="2041"/>
                              </a:lnTo>
                              <a:lnTo>
                                <a:pt x="2082" y="2016"/>
                              </a:lnTo>
                              <a:lnTo>
                                <a:pt x="2013" y="1994"/>
                              </a:lnTo>
                              <a:lnTo>
                                <a:pt x="1942" y="1975"/>
                              </a:lnTo>
                              <a:close/>
                              <a:moveTo>
                                <a:pt x="767" y="1973"/>
                              </a:moveTo>
                              <a:lnTo>
                                <a:pt x="691" y="1994"/>
                              </a:lnTo>
                              <a:lnTo>
                                <a:pt x="620" y="2018"/>
                              </a:lnTo>
                              <a:lnTo>
                                <a:pt x="553" y="2045"/>
                              </a:lnTo>
                              <a:lnTo>
                                <a:pt x="490" y="2073"/>
                              </a:lnTo>
                              <a:lnTo>
                                <a:pt x="431" y="2104"/>
                              </a:lnTo>
                              <a:lnTo>
                                <a:pt x="478" y="2156"/>
                              </a:lnTo>
                              <a:lnTo>
                                <a:pt x="531" y="2205"/>
                              </a:lnTo>
                              <a:lnTo>
                                <a:pt x="587" y="2252"/>
                              </a:lnTo>
                              <a:lnTo>
                                <a:pt x="648" y="2296"/>
                              </a:lnTo>
                              <a:lnTo>
                                <a:pt x="711" y="2337"/>
                              </a:lnTo>
                              <a:lnTo>
                                <a:pt x="778" y="2375"/>
                              </a:lnTo>
                              <a:lnTo>
                                <a:pt x="845" y="2409"/>
                              </a:lnTo>
                              <a:lnTo>
                                <a:pt x="914" y="2440"/>
                              </a:lnTo>
                              <a:lnTo>
                                <a:pt x="984" y="2466"/>
                              </a:lnTo>
                              <a:lnTo>
                                <a:pt x="1051" y="2490"/>
                              </a:lnTo>
                              <a:lnTo>
                                <a:pt x="1017" y="2446"/>
                              </a:lnTo>
                              <a:lnTo>
                                <a:pt x="982" y="2399"/>
                              </a:lnTo>
                              <a:lnTo>
                                <a:pt x="945" y="2347"/>
                              </a:lnTo>
                              <a:lnTo>
                                <a:pt x="910" y="2292"/>
                              </a:lnTo>
                              <a:lnTo>
                                <a:pt x="875" y="2234"/>
                              </a:lnTo>
                              <a:lnTo>
                                <a:pt x="842" y="2173"/>
                              </a:lnTo>
                              <a:lnTo>
                                <a:pt x="813" y="2108"/>
                              </a:lnTo>
                              <a:lnTo>
                                <a:pt x="787" y="2042"/>
                              </a:lnTo>
                              <a:lnTo>
                                <a:pt x="767" y="1973"/>
                              </a:lnTo>
                              <a:close/>
                              <a:moveTo>
                                <a:pt x="1260" y="1906"/>
                              </a:moveTo>
                              <a:lnTo>
                                <a:pt x="1250" y="1906"/>
                              </a:lnTo>
                              <a:lnTo>
                                <a:pt x="1234" y="1907"/>
                              </a:lnTo>
                              <a:lnTo>
                                <a:pt x="1213" y="1907"/>
                              </a:lnTo>
                              <a:lnTo>
                                <a:pt x="1189" y="1908"/>
                              </a:lnTo>
                              <a:lnTo>
                                <a:pt x="1161" y="1909"/>
                              </a:lnTo>
                              <a:lnTo>
                                <a:pt x="1132" y="1910"/>
                              </a:lnTo>
                              <a:lnTo>
                                <a:pt x="1101" y="1911"/>
                              </a:lnTo>
                              <a:lnTo>
                                <a:pt x="1069" y="1912"/>
                              </a:lnTo>
                              <a:lnTo>
                                <a:pt x="1037" y="1914"/>
                              </a:lnTo>
                              <a:lnTo>
                                <a:pt x="1006" y="1916"/>
                              </a:lnTo>
                              <a:lnTo>
                                <a:pt x="976" y="1919"/>
                              </a:lnTo>
                              <a:lnTo>
                                <a:pt x="948" y="1921"/>
                              </a:lnTo>
                              <a:lnTo>
                                <a:pt x="922" y="1924"/>
                              </a:lnTo>
                              <a:lnTo>
                                <a:pt x="900" y="1928"/>
                              </a:lnTo>
                              <a:lnTo>
                                <a:pt x="912" y="1970"/>
                              </a:lnTo>
                              <a:lnTo>
                                <a:pt x="927" y="2012"/>
                              </a:lnTo>
                              <a:lnTo>
                                <a:pt x="944" y="2053"/>
                              </a:lnTo>
                              <a:lnTo>
                                <a:pt x="963" y="2093"/>
                              </a:lnTo>
                              <a:lnTo>
                                <a:pt x="982" y="2133"/>
                              </a:lnTo>
                              <a:lnTo>
                                <a:pt x="1003" y="2172"/>
                              </a:lnTo>
                              <a:lnTo>
                                <a:pt x="1025" y="2209"/>
                              </a:lnTo>
                              <a:lnTo>
                                <a:pt x="1047" y="2244"/>
                              </a:lnTo>
                              <a:lnTo>
                                <a:pt x="1071" y="2279"/>
                              </a:lnTo>
                              <a:lnTo>
                                <a:pt x="1094" y="2312"/>
                              </a:lnTo>
                              <a:lnTo>
                                <a:pt x="1116" y="2342"/>
                              </a:lnTo>
                              <a:lnTo>
                                <a:pt x="1138" y="2371"/>
                              </a:lnTo>
                              <a:lnTo>
                                <a:pt x="1159" y="2399"/>
                              </a:lnTo>
                              <a:lnTo>
                                <a:pt x="1179" y="2423"/>
                              </a:lnTo>
                              <a:lnTo>
                                <a:pt x="1198" y="2445"/>
                              </a:lnTo>
                              <a:lnTo>
                                <a:pt x="1215" y="2464"/>
                              </a:lnTo>
                              <a:lnTo>
                                <a:pt x="1230" y="2481"/>
                              </a:lnTo>
                              <a:lnTo>
                                <a:pt x="1243" y="2495"/>
                              </a:lnTo>
                              <a:lnTo>
                                <a:pt x="1253" y="2506"/>
                              </a:lnTo>
                              <a:lnTo>
                                <a:pt x="1261" y="2513"/>
                              </a:lnTo>
                              <a:lnTo>
                                <a:pt x="1265" y="2517"/>
                              </a:lnTo>
                              <a:lnTo>
                                <a:pt x="1266" y="2518"/>
                              </a:lnTo>
                              <a:lnTo>
                                <a:pt x="1260" y="1906"/>
                              </a:lnTo>
                              <a:close/>
                              <a:moveTo>
                                <a:pt x="1436" y="1905"/>
                              </a:moveTo>
                              <a:lnTo>
                                <a:pt x="1418" y="2520"/>
                              </a:lnTo>
                              <a:lnTo>
                                <a:pt x="1419" y="2518"/>
                              </a:lnTo>
                              <a:lnTo>
                                <a:pt x="1424" y="2512"/>
                              </a:lnTo>
                              <a:lnTo>
                                <a:pt x="1433" y="2503"/>
                              </a:lnTo>
                              <a:lnTo>
                                <a:pt x="1445" y="2490"/>
                              </a:lnTo>
                              <a:lnTo>
                                <a:pt x="1460" y="2474"/>
                              </a:lnTo>
                              <a:lnTo>
                                <a:pt x="1478" y="2456"/>
                              </a:lnTo>
                              <a:lnTo>
                                <a:pt x="1497" y="2436"/>
                              </a:lnTo>
                              <a:lnTo>
                                <a:pt x="1520" y="2412"/>
                              </a:lnTo>
                              <a:lnTo>
                                <a:pt x="1543" y="2387"/>
                              </a:lnTo>
                              <a:lnTo>
                                <a:pt x="1567" y="2358"/>
                              </a:lnTo>
                              <a:lnTo>
                                <a:pt x="1592" y="2327"/>
                              </a:lnTo>
                              <a:lnTo>
                                <a:pt x="1618" y="2295"/>
                              </a:lnTo>
                              <a:lnTo>
                                <a:pt x="1644" y="2260"/>
                              </a:lnTo>
                              <a:lnTo>
                                <a:pt x="1669" y="2224"/>
                              </a:lnTo>
                              <a:lnTo>
                                <a:pt x="1694" y="2187"/>
                              </a:lnTo>
                              <a:lnTo>
                                <a:pt x="1717" y="2147"/>
                              </a:lnTo>
                              <a:lnTo>
                                <a:pt x="1740" y="2107"/>
                              </a:lnTo>
                              <a:lnTo>
                                <a:pt x="1761" y="2066"/>
                              </a:lnTo>
                              <a:lnTo>
                                <a:pt x="1779" y="2022"/>
                              </a:lnTo>
                              <a:lnTo>
                                <a:pt x="1795" y="1979"/>
                              </a:lnTo>
                              <a:lnTo>
                                <a:pt x="1808" y="1935"/>
                              </a:lnTo>
                              <a:lnTo>
                                <a:pt x="1782" y="1931"/>
                              </a:lnTo>
                              <a:lnTo>
                                <a:pt x="1751" y="1926"/>
                              </a:lnTo>
                              <a:lnTo>
                                <a:pt x="1718" y="1923"/>
                              </a:lnTo>
                              <a:lnTo>
                                <a:pt x="1684" y="1920"/>
                              </a:lnTo>
                              <a:lnTo>
                                <a:pt x="1649" y="1917"/>
                              </a:lnTo>
                              <a:lnTo>
                                <a:pt x="1613" y="1915"/>
                              </a:lnTo>
                              <a:lnTo>
                                <a:pt x="1579" y="1913"/>
                              </a:lnTo>
                              <a:lnTo>
                                <a:pt x="1546" y="1912"/>
                              </a:lnTo>
                              <a:lnTo>
                                <a:pt x="1517" y="1910"/>
                              </a:lnTo>
                              <a:lnTo>
                                <a:pt x="1489" y="1909"/>
                              </a:lnTo>
                              <a:lnTo>
                                <a:pt x="1468" y="1908"/>
                              </a:lnTo>
                              <a:lnTo>
                                <a:pt x="1451" y="1907"/>
                              </a:lnTo>
                              <a:lnTo>
                                <a:pt x="1440" y="1906"/>
                              </a:lnTo>
                              <a:lnTo>
                                <a:pt x="1436" y="1905"/>
                              </a:lnTo>
                              <a:close/>
                              <a:moveTo>
                                <a:pt x="2016" y="1420"/>
                              </a:moveTo>
                              <a:lnTo>
                                <a:pt x="2010" y="1526"/>
                              </a:lnTo>
                              <a:lnTo>
                                <a:pt x="2001" y="1629"/>
                              </a:lnTo>
                              <a:lnTo>
                                <a:pt x="1988" y="1729"/>
                              </a:lnTo>
                              <a:lnTo>
                                <a:pt x="1972" y="1827"/>
                              </a:lnTo>
                              <a:lnTo>
                                <a:pt x="2042" y="1845"/>
                              </a:lnTo>
                              <a:lnTo>
                                <a:pt x="2111" y="1866"/>
                              </a:lnTo>
                              <a:lnTo>
                                <a:pt x="2177" y="1889"/>
                              </a:lnTo>
                              <a:lnTo>
                                <a:pt x="2240" y="1914"/>
                              </a:lnTo>
                              <a:lnTo>
                                <a:pt x="2301" y="1941"/>
                              </a:lnTo>
                              <a:lnTo>
                                <a:pt x="2357" y="1970"/>
                              </a:lnTo>
                              <a:lnTo>
                                <a:pt x="2398" y="1899"/>
                              </a:lnTo>
                              <a:lnTo>
                                <a:pt x="2434" y="1826"/>
                              </a:lnTo>
                              <a:lnTo>
                                <a:pt x="2465" y="1749"/>
                              </a:lnTo>
                              <a:lnTo>
                                <a:pt x="2491" y="1670"/>
                              </a:lnTo>
                              <a:lnTo>
                                <a:pt x="2511" y="1588"/>
                              </a:lnTo>
                              <a:lnTo>
                                <a:pt x="2526" y="1505"/>
                              </a:lnTo>
                              <a:lnTo>
                                <a:pt x="2535" y="1420"/>
                              </a:lnTo>
                              <a:lnTo>
                                <a:pt x="2016" y="1420"/>
                              </a:lnTo>
                              <a:close/>
                              <a:moveTo>
                                <a:pt x="1428" y="1420"/>
                              </a:moveTo>
                              <a:lnTo>
                                <a:pt x="1428" y="1754"/>
                              </a:lnTo>
                              <a:lnTo>
                                <a:pt x="1531" y="1759"/>
                              </a:lnTo>
                              <a:lnTo>
                                <a:pt x="1632" y="1768"/>
                              </a:lnTo>
                              <a:lnTo>
                                <a:pt x="1731" y="1780"/>
                              </a:lnTo>
                              <a:lnTo>
                                <a:pt x="1828" y="1795"/>
                              </a:lnTo>
                              <a:lnTo>
                                <a:pt x="1842" y="1708"/>
                              </a:lnTo>
                              <a:lnTo>
                                <a:pt x="1854" y="1615"/>
                              </a:lnTo>
                              <a:lnTo>
                                <a:pt x="1861" y="1519"/>
                              </a:lnTo>
                              <a:lnTo>
                                <a:pt x="1866" y="1420"/>
                              </a:lnTo>
                              <a:lnTo>
                                <a:pt x="1428" y="1420"/>
                              </a:lnTo>
                              <a:close/>
                              <a:moveTo>
                                <a:pt x="842" y="1420"/>
                              </a:moveTo>
                              <a:lnTo>
                                <a:pt x="847" y="1520"/>
                              </a:lnTo>
                              <a:lnTo>
                                <a:pt x="855" y="1616"/>
                              </a:lnTo>
                              <a:lnTo>
                                <a:pt x="866" y="1709"/>
                              </a:lnTo>
                              <a:lnTo>
                                <a:pt x="880" y="1797"/>
                              </a:lnTo>
                              <a:lnTo>
                                <a:pt x="976" y="1781"/>
                              </a:lnTo>
                              <a:lnTo>
                                <a:pt x="1074" y="1769"/>
                              </a:lnTo>
                              <a:lnTo>
                                <a:pt x="1174" y="1760"/>
                              </a:lnTo>
                              <a:lnTo>
                                <a:pt x="1276" y="1755"/>
                              </a:lnTo>
                              <a:lnTo>
                                <a:pt x="1276" y="1420"/>
                              </a:lnTo>
                              <a:lnTo>
                                <a:pt x="842" y="1420"/>
                              </a:lnTo>
                              <a:close/>
                              <a:moveTo>
                                <a:pt x="156" y="1420"/>
                              </a:moveTo>
                              <a:lnTo>
                                <a:pt x="163" y="1496"/>
                              </a:lnTo>
                              <a:lnTo>
                                <a:pt x="175" y="1571"/>
                              </a:lnTo>
                              <a:lnTo>
                                <a:pt x="193" y="1644"/>
                              </a:lnTo>
                              <a:lnTo>
                                <a:pt x="214" y="1716"/>
                              </a:lnTo>
                              <a:lnTo>
                                <a:pt x="239" y="1785"/>
                              </a:lnTo>
                              <a:lnTo>
                                <a:pt x="269" y="1853"/>
                              </a:lnTo>
                              <a:lnTo>
                                <a:pt x="303" y="1918"/>
                              </a:lnTo>
                              <a:lnTo>
                                <a:pt x="341" y="1981"/>
                              </a:lnTo>
                              <a:lnTo>
                                <a:pt x="398" y="1950"/>
                              </a:lnTo>
                              <a:lnTo>
                                <a:pt x="459" y="1920"/>
                              </a:lnTo>
                              <a:lnTo>
                                <a:pt x="524" y="1893"/>
                              </a:lnTo>
                              <a:lnTo>
                                <a:pt x="591" y="1868"/>
                              </a:lnTo>
                              <a:lnTo>
                                <a:pt x="662" y="1845"/>
                              </a:lnTo>
                              <a:lnTo>
                                <a:pt x="736" y="1825"/>
                              </a:lnTo>
                              <a:lnTo>
                                <a:pt x="720" y="1728"/>
                              </a:lnTo>
                              <a:lnTo>
                                <a:pt x="707" y="1628"/>
                              </a:lnTo>
                              <a:lnTo>
                                <a:pt x="698" y="1525"/>
                              </a:lnTo>
                              <a:lnTo>
                                <a:pt x="692" y="1420"/>
                              </a:lnTo>
                              <a:lnTo>
                                <a:pt x="156" y="1420"/>
                              </a:lnTo>
                              <a:close/>
                              <a:moveTo>
                                <a:pt x="1816" y="832"/>
                              </a:moveTo>
                              <a:lnTo>
                                <a:pt x="1722" y="847"/>
                              </a:lnTo>
                              <a:lnTo>
                                <a:pt x="1626" y="858"/>
                              </a:lnTo>
                              <a:lnTo>
                                <a:pt x="1528" y="867"/>
                              </a:lnTo>
                              <a:lnTo>
                                <a:pt x="1428" y="872"/>
                              </a:lnTo>
                              <a:lnTo>
                                <a:pt x="1428" y="1269"/>
                              </a:lnTo>
                              <a:lnTo>
                                <a:pt x="1865" y="1269"/>
                              </a:lnTo>
                              <a:lnTo>
                                <a:pt x="1861" y="1175"/>
                              </a:lnTo>
                              <a:lnTo>
                                <a:pt x="1854" y="1084"/>
                              </a:lnTo>
                              <a:lnTo>
                                <a:pt x="1844" y="996"/>
                              </a:lnTo>
                              <a:lnTo>
                                <a:pt x="1831" y="912"/>
                              </a:lnTo>
                              <a:lnTo>
                                <a:pt x="1816" y="832"/>
                              </a:lnTo>
                              <a:close/>
                              <a:moveTo>
                                <a:pt x="892" y="831"/>
                              </a:moveTo>
                              <a:lnTo>
                                <a:pt x="877" y="911"/>
                              </a:lnTo>
                              <a:lnTo>
                                <a:pt x="864" y="995"/>
                              </a:lnTo>
                              <a:lnTo>
                                <a:pt x="855" y="1083"/>
                              </a:lnTo>
                              <a:lnTo>
                                <a:pt x="847" y="1175"/>
                              </a:lnTo>
                              <a:lnTo>
                                <a:pt x="843" y="1269"/>
                              </a:lnTo>
                              <a:lnTo>
                                <a:pt x="1276" y="1269"/>
                              </a:lnTo>
                              <a:lnTo>
                                <a:pt x="1276" y="871"/>
                              </a:lnTo>
                              <a:lnTo>
                                <a:pt x="1177" y="866"/>
                              </a:lnTo>
                              <a:lnTo>
                                <a:pt x="1081" y="858"/>
                              </a:lnTo>
                              <a:lnTo>
                                <a:pt x="985" y="846"/>
                              </a:lnTo>
                              <a:lnTo>
                                <a:pt x="892" y="831"/>
                              </a:lnTo>
                              <a:close/>
                              <a:moveTo>
                                <a:pt x="2324" y="669"/>
                              </a:moveTo>
                              <a:lnTo>
                                <a:pt x="2258" y="701"/>
                              </a:lnTo>
                              <a:lnTo>
                                <a:pt x="2190" y="731"/>
                              </a:lnTo>
                              <a:lnTo>
                                <a:pt x="2116" y="758"/>
                              </a:lnTo>
                              <a:lnTo>
                                <a:pt x="2040" y="782"/>
                              </a:lnTo>
                              <a:lnTo>
                                <a:pt x="1961" y="804"/>
                              </a:lnTo>
                              <a:lnTo>
                                <a:pt x="1978" y="891"/>
                              </a:lnTo>
                              <a:lnTo>
                                <a:pt x="1992" y="982"/>
                              </a:lnTo>
                              <a:lnTo>
                                <a:pt x="2003" y="1075"/>
                              </a:lnTo>
                              <a:lnTo>
                                <a:pt x="2011" y="1171"/>
                              </a:lnTo>
                              <a:lnTo>
                                <a:pt x="2016" y="1269"/>
                              </a:lnTo>
                              <a:lnTo>
                                <a:pt x="2534" y="1269"/>
                              </a:lnTo>
                              <a:lnTo>
                                <a:pt x="2526" y="1186"/>
                              </a:lnTo>
                              <a:lnTo>
                                <a:pt x="2511" y="1105"/>
                              </a:lnTo>
                              <a:lnTo>
                                <a:pt x="2492" y="1026"/>
                              </a:lnTo>
                              <a:lnTo>
                                <a:pt x="2468" y="950"/>
                              </a:lnTo>
                              <a:lnTo>
                                <a:pt x="2440" y="876"/>
                              </a:lnTo>
                              <a:lnTo>
                                <a:pt x="2406" y="804"/>
                              </a:lnTo>
                              <a:lnTo>
                                <a:pt x="2367" y="735"/>
                              </a:lnTo>
                              <a:lnTo>
                                <a:pt x="2324" y="669"/>
                              </a:lnTo>
                              <a:close/>
                              <a:moveTo>
                                <a:pt x="372" y="660"/>
                              </a:moveTo>
                              <a:lnTo>
                                <a:pt x="347" y="696"/>
                              </a:lnTo>
                              <a:lnTo>
                                <a:pt x="322" y="732"/>
                              </a:lnTo>
                              <a:lnTo>
                                <a:pt x="300" y="767"/>
                              </a:lnTo>
                              <a:lnTo>
                                <a:pt x="278" y="802"/>
                              </a:lnTo>
                              <a:lnTo>
                                <a:pt x="258" y="839"/>
                              </a:lnTo>
                              <a:lnTo>
                                <a:pt x="240" y="876"/>
                              </a:lnTo>
                              <a:lnTo>
                                <a:pt x="224" y="914"/>
                              </a:lnTo>
                              <a:lnTo>
                                <a:pt x="209" y="955"/>
                              </a:lnTo>
                              <a:lnTo>
                                <a:pt x="196" y="998"/>
                              </a:lnTo>
                              <a:lnTo>
                                <a:pt x="185" y="1044"/>
                              </a:lnTo>
                              <a:lnTo>
                                <a:pt x="175" y="1093"/>
                              </a:lnTo>
                              <a:lnTo>
                                <a:pt x="167" y="1146"/>
                              </a:lnTo>
                              <a:lnTo>
                                <a:pt x="161" y="1204"/>
                              </a:lnTo>
                              <a:lnTo>
                                <a:pt x="157" y="1267"/>
                              </a:lnTo>
                              <a:lnTo>
                                <a:pt x="692" y="1267"/>
                              </a:lnTo>
                              <a:lnTo>
                                <a:pt x="694" y="1209"/>
                              </a:lnTo>
                              <a:lnTo>
                                <a:pt x="695" y="1160"/>
                              </a:lnTo>
                              <a:lnTo>
                                <a:pt x="697" y="1115"/>
                              </a:lnTo>
                              <a:lnTo>
                                <a:pt x="700" y="1077"/>
                              </a:lnTo>
                              <a:lnTo>
                                <a:pt x="702" y="1044"/>
                              </a:lnTo>
                              <a:lnTo>
                                <a:pt x="705" y="1013"/>
                              </a:lnTo>
                              <a:lnTo>
                                <a:pt x="709" y="987"/>
                              </a:lnTo>
                              <a:lnTo>
                                <a:pt x="712" y="963"/>
                              </a:lnTo>
                              <a:lnTo>
                                <a:pt x="716" y="941"/>
                              </a:lnTo>
                              <a:lnTo>
                                <a:pt x="721" y="919"/>
                              </a:lnTo>
                              <a:lnTo>
                                <a:pt x="726" y="899"/>
                              </a:lnTo>
                              <a:lnTo>
                                <a:pt x="731" y="878"/>
                              </a:lnTo>
                              <a:lnTo>
                                <a:pt x="736" y="855"/>
                              </a:lnTo>
                              <a:lnTo>
                                <a:pt x="743" y="831"/>
                              </a:lnTo>
                              <a:lnTo>
                                <a:pt x="749" y="803"/>
                              </a:lnTo>
                              <a:lnTo>
                                <a:pt x="678" y="785"/>
                              </a:lnTo>
                              <a:lnTo>
                                <a:pt x="611" y="764"/>
                              </a:lnTo>
                              <a:lnTo>
                                <a:pt x="548" y="741"/>
                              </a:lnTo>
                              <a:lnTo>
                                <a:pt x="486" y="716"/>
                              </a:lnTo>
                              <a:lnTo>
                                <a:pt x="428" y="688"/>
                              </a:lnTo>
                              <a:lnTo>
                                <a:pt x="372" y="660"/>
                              </a:lnTo>
                              <a:close/>
                              <a:moveTo>
                                <a:pt x="1717" y="217"/>
                              </a:moveTo>
                              <a:lnTo>
                                <a:pt x="1754" y="267"/>
                              </a:lnTo>
                              <a:lnTo>
                                <a:pt x="1787" y="321"/>
                              </a:lnTo>
                              <a:lnTo>
                                <a:pt x="1819" y="381"/>
                              </a:lnTo>
                              <a:lnTo>
                                <a:pt x="1849" y="444"/>
                              </a:lnTo>
                              <a:lnTo>
                                <a:pt x="1877" y="511"/>
                              </a:lnTo>
                              <a:lnTo>
                                <a:pt x="1902" y="581"/>
                              </a:lnTo>
                              <a:lnTo>
                                <a:pt x="1925" y="656"/>
                              </a:lnTo>
                              <a:lnTo>
                                <a:pt x="1991" y="638"/>
                              </a:lnTo>
                              <a:lnTo>
                                <a:pt x="2054" y="619"/>
                              </a:lnTo>
                              <a:lnTo>
                                <a:pt x="2114" y="596"/>
                              </a:lnTo>
                              <a:lnTo>
                                <a:pt x="2171" y="573"/>
                              </a:lnTo>
                              <a:lnTo>
                                <a:pt x="2226" y="549"/>
                              </a:lnTo>
                              <a:lnTo>
                                <a:pt x="2172" y="495"/>
                              </a:lnTo>
                              <a:lnTo>
                                <a:pt x="2116" y="443"/>
                              </a:lnTo>
                              <a:lnTo>
                                <a:pt x="2056" y="395"/>
                              </a:lnTo>
                              <a:lnTo>
                                <a:pt x="1994" y="351"/>
                              </a:lnTo>
                              <a:lnTo>
                                <a:pt x="1929" y="311"/>
                              </a:lnTo>
                              <a:lnTo>
                                <a:pt x="1861" y="275"/>
                              </a:lnTo>
                              <a:lnTo>
                                <a:pt x="1791" y="243"/>
                              </a:lnTo>
                              <a:lnTo>
                                <a:pt x="1717" y="217"/>
                              </a:lnTo>
                              <a:close/>
                              <a:moveTo>
                                <a:pt x="998" y="209"/>
                              </a:moveTo>
                              <a:lnTo>
                                <a:pt x="922" y="235"/>
                              </a:lnTo>
                              <a:lnTo>
                                <a:pt x="849" y="267"/>
                              </a:lnTo>
                              <a:lnTo>
                                <a:pt x="778" y="302"/>
                              </a:lnTo>
                              <a:lnTo>
                                <a:pt x="710" y="342"/>
                              </a:lnTo>
                              <a:lnTo>
                                <a:pt x="646" y="387"/>
                              </a:lnTo>
                              <a:lnTo>
                                <a:pt x="584" y="435"/>
                              </a:lnTo>
                              <a:lnTo>
                                <a:pt x="526" y="488"/>
                              </a:lnTo>
                              <a:lnTo>
                                <a:pt x="471" y="543"/>
                              </a:lnTo>
                              <a:lnTo>
                                <a:pt x="527" y="569"/>
                              </a:lnTo>
                              <a:lnTo>
                                <a:pt x="586" y="594"/>
                              </a:lnTo>
                              <a:lnTo>
                                <a:pt x="648" y="619"/>
                              </a:lnTo>
                              <a:lnTo>
                                <a:pt x="713" y="640"/>
                              </a:lnTo>
                              <a:lnTo>
                                <a:pt x="782" y="658"/>
                              </a:lnTo>
                              <a:lnTo>
                                <a:pt x="806" y="582"/>
                              </a:lnTo>
                              <a:lnTo>
                                <a:pt x="832" y="510"/>
                              </a:lnTo>
                              <a:lnTo>
                                <a:pt x="861" y="440"/>
                              </a:lnTo>
                              <a:lnTo>
                                <a:pt x="892" y="376"/>
                              </a:lnTo>
                              <a:lnTo>
                                <a:pt x="925" y="315"/>
                              </a:lnTo>
                              <a:lnTo>
                                <a:pt x="961" y="259"/>
                              </a:lnTo>
                              <a:lnTo>
                                <a:pt x="998" y="209"/>
                              </a:lnTo>
                              <a:close/>
                              <a:moveTo>
                                <a:pt x="1276" y="172"/>
                              </a:moveTo>
                              <a:lnTo>
                                <a:pt x="1239" y="189"/>
                              </a:lnTo>
                              <a:lnTo>
                                <a:pt x="1204" y="213"/>
                              </a:lnTo>
                              <a:lnTo>
                                <a:pt x="1168" y="243"/>
                              </a:lnTo>
                              <a:lnTo>
                                <a:pt x="1133" y="279"/>
                              </a:lnTo>
                              <a:lnTo>
                                <a:pt x="1100" y="321"/>
                              </a:lnTo>
                              <a:lnTo>
                                <a:pt x="1067" y="368"/>
                              </a:lnTo>
                              <a:lnTo>
                                <a:pt x="1036" y="421"/>
                              </a:lnTo>
                              <a:lnTo>
                                <a:pt x="1007" y="479"/>
                              </a:lnTo>
                              <a:lnTo>
                                <a:pt x="979" y="543"/>
                              </a:lnTo>
                              <a:lnTo>
                                <a:pt x="952" y="612"/>
                              </a:lnTo>
                              <a:lnTo>
                                <a:pt x="929" y="684"/>
                              </a:lnTo>
                              <a:lnTo>
                                <a:pt x="1013" y="697"/>
                              </a:lnTo>
                              <a:lnTo>
                                <a:pt x="1099" y="707"/>
                              </a:lnTo>
                              <a:lnTo>
                                <a:pt x="1187" y="716"/>
                              </a:lnTo>
                              <a:lnTo>
                                <a:pt x="1276" y="720"/>
                              </a:lnTo>
                              <a:lnTo>
                                <a:pt x="1276" y="172"/>
                              </a:lnTo>
                              <a:close/>
                              <a:moveTo>
                                <a:pt x="1428" y="169"/>
                              </a:moveTo>
                              <a:lnTo>
                                <a:pt x="1428" y="721"/>
                              </a:lnTo>
                              <a:lnTo>
                                <a:pt x="1518" y="716"/>
                              </a:lnTo>
                              <a:lnTo>
                                <a:pt x="1606" y="709"/>
                              </a:lnTo>
                              <a:lnTo>
                                <a:pt x="1693" y="697"/>
                              </a:lnTo>
                              <a:lnTo>
                                <a:pt x="1779" y="684"/>
                              </a:lnTo>
                              <a:lnTo>
                                <a:pt x="1755" y="611"/>
                              </a:lnTo>
                              <a:lnTo>
                                <a:pt x="1728" y="541"/>
                              </a:lnTo>
                              <a:lnTo>
                                <a:pt x="1700" y="477"/>
                              </a:lnTo>
                              <a:lnTo>
                                <a:pt x="1671" y="419"/>
                              </a:lnTo>
                              <a:lnTo>
                                <a:pt x="1639" y="365"/>
                              </a:lnTo>
                              <a:lnTo>
                                <a:pt x="1606" y="317"/>
                              </a:lnTo>
                              <a:lnTo>
                                <a:pt x="1572" y="276"/>
                              </a:lnTo>
                              <a:lnTo>
                                <a:pt x="1537" y="239"/>
                              </a:lnTo>
                              <a:lnTo>
                                <a:pt x="1500" y="210"/>
                              </a:lnTo>
                              <a:lnTo>
                                <a:pt x="1464" y="186"/>
                              </a:lnTo>
                              <a:lnTo>
                                <a:pt x="1428" y="169"/>
                              </a:lnTo>
                              <a:close/>
                              <a:moveTo>
                                <a:pt x="1345" y="0"/>
                              </a:moveTo>
                              <a:lnTo>
                                <a:pt x="1437" y="3"/>
                              </a:lnTo>
                              <a:lnTo>
                                <a:pt x="1528" y="12"/>
                              </a:lnTo>
                              <a:lnTo>
                                <a:pt x="1616" y="27"/>
                              </a:lnTo>
                              <a:lnTo>
                                <a:pt x="1702" y="48"/>
                              </a:lnTo>
                              <a:lnTo>
                                <a:pt x="1787" y="75"/>
                              </a:lnTo>
                              <a:lnTo>
                                <a:pt x="1869" y="106"/>
                              </a:lnTo>
                              <a:lnTo>
                                <a:pt x="1947" y="142"/>
                              </a:lnTo>
                              <a:lnTo>
                                <a:pt x="2024" y="184"/>
                              </a:lnTo>
                              <a:lnTo>
                                <a:pt x="2097" y="230"/>
                              </a:lnTo>
                              <a:lnTo>
                                <a:pt x="2167" y="281"/>
                              </a:lnTo>
                              <a:lnTo>
                                <a:pt x="2234" y="335"/>
                              </a:lnTo>
                              <a:lnTo>
                                <a:pt x="2297" y="395"/>
                              </a:lnTo>
                              <a:lnTo>
                                <a:pt x="2355" y="457"/>
                              </a:lnTo>
                              <a:lnTo>
                                <a:pt x="2411" y="524"/>
                              </a:lnTo>
                              <a:lnTo>
                                <a:pt x="2461" y="593"/>
                              </a:lnTo>
                              <a:lnTo>
                                <a:pt x="2507" y="667"/>
                              </a:lnTo>
                              <a:lnTo>
                                <a:pt x="2549" y="744"/>
                              </a:lnTo>
                              <a:lnTo>
                                <a:pt x="2585" y="823"/>
                              </a:lnTo>
                              <a:lnTo>
                                <a:pt x="2616" y="904"/>
                              </a:lnTo>
                              <a:lnTo>
                                <a:pt x="2643" y="988"/>
                              </a:lnTo>
                              <a:lnTo>
                                <a:pt x="2664" y="1075"/>
                              </a:lnTo>
                              <a:lnTo>
                                <a:pt x="2679" y="1164"/>
                              </a:lnTo>
                              <a:lnTo>
                                <a:pt x="2688" y="1253"/>
                              </a:lnTo>
                              <a:lnTo>
                                <a:pt x="2691" y="1346"/>
                              </a:lnTo>
                              <a:lnTo>
                                <a:pt x="2688" y="1438"/>
                              </a:lnTo>
                              <a:lnTo>
                                <a:pt x="2679" y="1528"/>
                              </a:lnTo>
                              <a:lnTo>
                                <a:pt x="2664" y="1617"/>
                              </a:lnTo>
                              <a:lnTo>
                                <a:pt x="2643" y="1703"/>
                              </a:lnTo>
                              <a:lnTo>
                                <a:pt x="2616" y="1787"/>
                              </a:lnTo>
                              <a:lnTo>
                                <a:pt x="2585" y="1869"/>
                              </a:lnTo>
                              <a:lnTo>
                                <a:pt x="2549" y="1949"/>
                              </a:lnTo>
                              <a:lnTo>
                                <a:pt x="2507" y="2024"/>
                              </a:lnTo>
                              <a:lnTo>
                                <a:pt x="2461" y="2098"/>
                              </a:lnTo>
                              <a:lnTo>
                                <a:pt x="2411" y="2168"/>
                              </a:lnTo>
                              <a:lnTo>
                                <a:pt x="2355" y="2234"/>
                              </a:lnTo>
                              <a:lnTo>
                                <a:pt x="2297" y="2297"/>
                              </a:lnTo>
                              <a:lnTo>
                                <a:pt x="2234" y="2356"/>
                              </a:lnTo>
                              <a:lnTo>
                                <a:pt x="2167" y="2411"/>
                              </a:lnTo>
                              <a:lnTo>
                                <a:pt x="2097" y="2461"/>
                              </a:lnTo>
                              <a:lnTo>
                                <a:pt x="2024" y="2508"/>
                              </a:lnTo>
                              <a:lnTo>
                                <a:pt x="1947" y="2549"/>
                              </a:lnTo>
                              <a:lnTo>
                                <a:pt x="1869" y="2585"/>
                              </a:lnTo>
                              <a:lnTo>
                                <a:pt x="1787" y="2618"/>
                              </a:lnTo>
                              <a:lnTo>
                                <a:pt x="1702" y="2644"/>
                              </a:lnTo>
                              <a:lnTo>
                                <a:pt x="1616" y="2664"/>
                              </a:lnTo>
                              <a:lnTo>
                                <a:pt x="1528" y="2679"/>
                              </a:lnTo>
                              <a:lnTo>
                                <a:pt x="1437" y="2688"/>
                              </a:lnTo>
                              <a:lnTo>
                                <a:pt x="1345" y="2691"/>
                              </a:lnTo>
                              <a:lnTo>
                                <a:pt x="1253" y="2688"/>
                              </a:lnTo>
                              <a:lnTo>
                                <a:pt x="1162" y="2679"/>
                              </a:lnTo>
                              <a:lnTo>
                                <a:pt x="1075" y="2664"/>
                              </a:lnTo>
                              <a:lnTo>
                                <a:pt x="988" y="2644"/>
                              </a:lnTo>
                              <a:lnTo>
                                <a:pt x="904" y="2618"/>
                              </a:lnTo>
                              <a:lnTo>
                                <a:pt x="822" y="2585"/>
                              </a:lnTo>
                              <a:lnTo>
                                <a:pt x="743" y="2549"/>
                              </a:lnTo>
                              <a:lnTo>
                                <a:pt x="667" y="2508"/>
                              </a:lnTo>
                              <a:lnTo>
                                <a:pt x="593" y="2461"/>
                              </a:lnTo>
                              <a:lnTo>
                                <a:pt x="524" y="2411"/>
                              </a:lnTo>
                              <a:lnTo>
                                <a:pt x="457" y="2356"/>
                              </a:lnTo>
                              <a:lnTo>
                                <a:pt x="394" y="2297"/>
                              </a:lnTo>
                              <a:lnTo>
                                <a:pt x="335" y="2234"/>
                              </a:lnTo>
                              <a:lnTo>
                                <a:pt x="280" y="2168"/>
                              </a:lnTo>
                              <a:lnTo>
                                <a:pt x="230" y="2098"/>
                              </a:lnTo>
                              <a:lnTo>
                                <a:pt x="184" y="2024"/>
                              </a:lnTo>
                              <a:lnTo>
                                <a:pt x="142" y="1949"/>
                              </a:lnTo>
                              <a:lnTo>
                                <a:pt x="106" y="1869"/>
                              </a:lnTo>
                              <a:lnTo>
                                <a:pt x="74" y="1787"/>
                              </a:lnTo>
                              <a:lnTo>
                                <a:pt x="47" y="1703"/>
                              </a:lnTo>
                              <a:lnTo>
                                <a:pt x="27" y="1617"/>
                              </a:lnTo>
                              <a:lnTo>
                                <a:pt x="12" y="1528"/>
                              </a:lnTo>
                              <a:lnTo>
                                <a:pt x="3" y="1438"/>
                              </a:lnTo>
                              <a:lnTo>
                                <a:pt x="0" y="1346"/>
                              </a:lnTo>
                              <a:lnTo>
                                <a:pt x="3" y="1253"/>
                              </a:lnTo>
                              <a:lnTo>
                                <a:pt x="12" y="1164"/>
                              </a:lnTo>
                              <a:lnTo>
                                <a:pt x="27" y="1075"/>
                              </a:lnTo>
                              <a:lnTo>
                                <a:pt x="47" y="988"/>
                              </a:lnTo>
                              <a:lnTo>
                                <a:pt x="74" y="904"/>
                              </a:lnTo>
                              <a:lnTo>
                                <a:pt x="106" y="823"/>
                              </a:lnTo>
                              <a:lnTo>
                                <a:pt x="142" y="744"/>
                              </a:lnTo>
                              <a:lnTo>
                                <a:pt x="184" y="667"/>
                              </a:lnTo>
                              <a:lnTo>
                                <a:pt x="230" y="593"/>
                              </a:lnTo>
                              <a:lnTo>
                                <a:pt x="280" y="524"/>
                              </a:lnTo>
                              <a:lnTo>
                                <a:pt x="335" y="457"/>
                              </a:lnTo>
                              <a:lnTo>
                                <a:pt x="394" y="395"/>
                              </a:lnTo>
                              <a:lnTo>
                                <a:pt x="457" y="335"/>
                              </a:lnTo>
                              <a:lnTo>
                                <a:pt x="524" y="281"/>
                              </a:lnTo>
                              <a:lnTo>
                                <a:pt x="593" y="230"/>
                              </a:lnTo>
                              <a:lnTo>
                                <a:pt x="667" y="184"/>
                              </a:lnTo>
                              <a:lnTo>
                                <a:pt x="743" y="142"/>
                              </a:lnTo>
                              <a:lnTo>
                                <a:pt x="822" y="106"/>
                              </a:lnTo>
                              <a:lnTo>
                                <a:pt x="904" y="75"/>
                              </a:lnTo>
                              <a:lnTo>
                                <a:pt x="988" y="48"/>
                              </a:lnTo>
                              <a:lnTo>
                                <a:pt x="1075" y="27"/>
                              </a:lnTo>
                              <a:lnTo>
                                <a:pt x="1162" y="12"/>
                              </a:lnTo>
                              <a:lnTo>
                                <a:pt x="1253" y="3"/>
                              </a:lnTo>
                              <a:lnTo>
                                <a:pt x="134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E9DDA" id="Website icon" o:spid="_x0000_s1026" alt="Twitter/Blog/Portfolio icon" href="https://github.com/alii-7" style="position:absolute;margin-left:253.1pt;margin-top:21.6pt;width:9.35pt;height:9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" o:button="t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<v:fill o:detectmouseclick="t"/>
                <v:path arrowok="t" o:connecttype="custom" o:connectlocs="77575,103521;83708,105198;100035,92445;30492,87989;25902,99373;46377,109876;35875,93019;52467,84194;43068,84679;42494,92357;49245,103345;54850,110096;62572,111199;66058,107493;73647,98138;79781,85385;69676,84414;63366,84061;93152,82340;108772,77178;63013,77398;82120,67028;38832,79296;6884,62660;13370,84635;32477,80531;75986,37375;81811,47833;37728,47789;43465,37331;86532,35478;111464,52334;102550,29521;10590,38655;7104,53129;30977,46068;32257,38743;21446,31595;81590,19592;95799,25285;82120,12135;31330,15091;28594,27314;40817,13900;49996,12311;40994,30183;63013,31815;75015,21048;64602,8208;78854,3310;101359,17430;115435,39891;118215,67426;108596,92578;89312,110670;63410,118613;36272,114068;14782,98579;2074,75148;1191,47436;12355,23122;32786,6266;59350,0" o:connectangles="0,0,0,0,0,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</w:p>
    <w:p w14:paraId="7AB01363" w14:textId="77777777" w:rsidR="00A30E09" w:rsidRPr="00526F39" w:rsidRDefault="00A30E09" w:rsidP="00B470C7">
      <w:pPr>
        <w:spacing w:before="60"/>
        <w:rPr>
          <w:sz w:val="24"/>
          <w:szCs w:val="24"/>
        </w:rPr>
      </w:pPr>
    </w:p>
    <w:p w14:paraId="28C4A6FB" w14:textId="05763CC8" w:rsidR="008F493E" w:rsidRPr="00526F39" w:rsidRDefault="00665F53" w:rsidP="00B470C7">
      <w:pPr>
        <w:pStyle w:val="Heading1"/>
        <w:spacing w:before="60"/>
      </w:pPr>
      <w:sdt>
        <w:sdtPr>
          <w:alias w:val="Experience:"/>
          <w:tag w:val="Experience:"/>
          <w:id w:val="-1773158326"/>
          <w:placeholder>
            <w:docPart w:val="6E33459CEF404EE0AA65B6880C3C799A"/>
          </w:placeholder>
          <w:temporary/>
          <w:showingPlcHdr/>
          <w15:appearance w15:val="hidden"/>
        </w:sdtPr>
        <w:sdtEndPr/>
        <w:sdtContent>
          <w:r w:rsidR="008F493E" w:rsidRPr="00526F39">
            <w:rPr>
              <w:sz w:val="32"/>
            </w:rPr>
            <w:t>Experience</w:t>
          </w:r>
        </w:sdtContent>
      </w:sdt>
    </w:p>
    <w:tbl>
      <w:tblPr>
        <w:tblStyle w:val="TableGrid"/>
        <w:tblW w:w="5039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tact information table"/>
      </w:tblPr>
      <w:tblGrid>
        <w:gridCol w:w="9360"/>
        <w:gridCol w:w="73"/>
      </w:tblGrid>
      <w:tr w:rsidR="008F493E" w:rsidRPr="00526F39" w14:paraId="22A9785E" w14:textId="77777777" w:rsidTr="00526F39">
        <w:trPr>
          <w:trHeight w:val="42"/>
        </w:trPr>
        <w:tc>
          <w:tcPr>
            <w:tcW w:w="9360" w:type="dxa"/>
            <w:tcMar>
              <w:left w:w="0" w:type="dxa"/>
              <w:right w:w="0" w:type="dxa"/>
            </w:tcMar>
          </w:tcPr>
          <w:p w14:paraId="1B46AE2C" w14:textId="4177EDD9" w:rsidR="008F493E" w:rsidRPr="00526F39" w:rsidRDefault="00FD341C" w:rsidP="00AA028C">
            <w:pPr>
              <w:pStyle w:val="Heading3"/>
              <w:outlineLvl w:val="2"/>
              <w:rPr>
                <w:sz w:val="20"/>
                <w:szCs w:val="22"/>
              </w:rPr>
            </w:pPr>
            <w:r w:rsidRPr="00526F39">
              <w:rPr>
                <w:sz w:val="20"/>
                <w:szCs w:val="22"/>
              </w:rPr>
              <w:t>july</w:t>
            </w:r>
            <w:r w:rsidR="008F493E" w:rsidRPr="00526F39">
              <w:rPr>
                <w:sz w:val="20"/>
                <w:szCs w:val="22"/>
              </w:rPr>
              <w:t xml:space="preserve"> </w:t>
            </w:r>
            <w:r w:rsidR="008F493E" w:rsidRPr="00526F39">
              <w:rPr>
                <w:szCs w:val="28"/>
              </w:rPr>
              <w:t>2019</w:t>
            </w:r>
            <w:r w:rsidR="008F493E" w:rsidRPr="00526F39">
              <w:rPr>
                <w:sz w:val="20"/>
                <w:szCs w:val="22"/>
              </w:rPr>
              <w:t xml:space="preserve"> – </w:t>
            </w:r>
            <w:r w:rsidRPr="00526F39">
              <w:rPr>
                <w:sz w:val="20"/>
                <w:szCs w:val="22"/>
              </w:rPr>
              <w:t>Present</w:t>
            </w:r>
          </w:p>
          <w:p w14:paraId="0194904D" w14:textId="3E8617BF" w:rsidR="008F493E" w:rsidRPr="00526F39" w:rsidRDefault="008F493E" w:rsidP="00AA028C">
            <w:pPr>
              <w:pStyle w:val="Heading2"/>
              <w:outlineLvl w:val="1"/>
              <w:rPr>
                <w:sz w:val="22"/>
                <w:szCs w:val="24"/>
              </w:rPr>
            </w:pPr>
            <w:r w:rsidRPr="00526F39">
              <w:rPr>
                <w:sz w:val="22"/>
                <w:szCs w:val="24"/>
              </w:rPr>
              <w:t>React</w:t>
            </w:r>
            <w:r w:rsidR="00FD341C" w:rsidRPr="00526F39">
              <w:rPr>
                <w:sz w:val="22"/>
                <w:szCs w:val="24"/>
              </w:rPr>
              <w:t xml:space="preserve"> </w:t>
            </w:r>
            <w:r w:rsidRPr="00526F39">
              <w:rPr>
                <w:sz w:val="22"/>
                <w:szCs w:val="24"/>
              </w:rPr>
              <w:t xml:space="preserve">/ </w:t>
            </w:r>
            <w:proofErr w:type="spellStart"/>
            <w:r w:rsidR="00FD341C" w:rsidRPr="00526F39">
              <w:rPr>
                <w:sz w:val="22"/>
                <w:szCs w:val="24"/>
              </w:rPr>
              <w:t>C</w:t>
            </w:r>
            <w:r w:rsidR="00FD341C" w:rsidRPr="00526F39">
              <w:rPr>
                <w:sz w:val="22"/>
                <w:szCs w:val="24"/>
              </w:rPr>
              <w:t>oformatique</w:t>
            </w:r>
            <w:proofErr w:type="spellEnd"/>
            <w:r w:rsidRPr="00526F39">
              <w:rPr>
                <w:sz w:val="22"/>
                <w:szCs w:val="24"/>
              </w:rPr>
              <w:t xml:space="preserve">, </w:t>
            </w:r>
            <w:r w:rsidR="00FD341C" w:rsidRPr="00526F39">
              <w:rPr>
                <w:sz w:val="22"/>
                <w:szCs w:val="24"/>
              </w:rPr>
              <w:t>Salah Salem</w:t>
            </w:r>
          </w:p>
          <w:p w14:paraId="65F45F8B" w14:textId="77777777" w:rsidR="00FD341C" w:rsidRPr="00526F39" w:rsidRDefault="00FD341C" w:rsidP="00FD341C">
            <w:r w:rsidRPr="00526F39">
              <w:t>Creating front end application from scratch and maintaining while integrating with backend</w:t>
            </w:r>
            <w:r w:rsidR="000B14D9" w:rsidRPr="00526F39">
              <w:t xml:space="preserve"> </w:t>
            </w:r>
          </w:p>
          <w:p w14:paraId="336725B0" w14:textId="2816E0D2" w:rsidR="008F493E" w:rsidRPr="00526F39" w:rsidRDefault="000B14D9" w:rsidP="00FD341C">
            <w:r w:rsidRPr="00526F39">
              <w:t xml:space="preserve">Stack: React, </w:t>
            </w:r>
            <w:r w:rsidR="00FD341C" w:rsidRPr="00526F39">
              <w:t>Redux, Material UI</w:t>
            </w:r>
          </w:p>
          <w:p w14:paraId="2C800685" w14:textId="77777777" w:rsidR="008F493E" w:rsidRPr="00526F39" w:rsidRDefault="008F493E" w:rsidP="00AA028C">
            <w:pPr>
              <w:rPr>
                <w:sz w:val="20"/>
              </w:rPr>
            </w:pPr>
            <w:r w:rsidRPr="00526F39">
              <w:rPr>
                <w:sz w:val="20"/>
              </w:rPr>
              <w:t>MAR – OCT 2017</w:t>
            </w:r>
          </w:p>
        </w:tc>
        <w:tc>
          <w:tcPr>
            <w:tcW w:w="73" w:type="dxa"/>
          </w:tcPr>
          <w:p w14:paraId="7452AC50" w14:textId="171BE80E" w:rsidR="008F493E" w:rsidRPr="00526F39" w:rsidRDefault="008F493E" w:rsidP="009B6B7F">
            <w:bookmarkStart w:id="0" w:name="_GoBack"/>
            <w:bookmarkEnd w:id="0"/>
          </w:p>
        </w:tc>
      </w:tr>
      <w:tr w:rsidR="008F493E" w:rsidRPr="00526F39" w14:paraId="7ABCE2FC" w14:textId="77777777" w:rsidTr="00526F39">
        <w:trPr>
          <w:trHeight w:val="42"/>
        </w:trPr>
        <w:tc>
          <w:tcPr>
            <w:tcW w:w="9360" w:type="dxa"/>
            <w:tcMar>
              <w:left w:w="0" w:type="dxa"/>
              <w:right w:w="0" w:type="dxa"/>
            </w:tcMar>
          </w:tcPr>
          <w:p w14:paraId="4DDDE072" w14:textId="22725462" w:rsidR="008F493E" w:rsidRPr="00526F39" w:rsidRDefault="008F493E" w:rsidP="00FD341C">
            <w:pPr>
              <w:pStyle w:val="Heading2"/>
              <w:spacing w:after="0"/>
              <w:rPr>
                <w:sz w:val="20"/>
                <w:szCs w:val="22"/>
              </w:rPr>
            </w:pPr>
          </w:p>
        </w:tc>
        <w:tc>
          <w:tcPr>
            <w:tcW w:w="73" w:type="dxa"/>
          </w:tcPr>
          <w:p w14:paraId="53F86163" w14:textId="77777777" w:rsidR="008F493E" w:rsidRPr="00526F39" w:rsidRDefault="008F493E" w:rsidP="008F493E">
            <w:pPr>
              <w:autoSpaceDE w:val="0"/>
              <w:autoSpaceDN w:val="0"/>
              <w:adjustRightInd w:val="0"/>
              <w:rPr>
                <w:sz w:val="20"/>
              </w:rPr>
            </w:pPr>
          </w:p>
        </w:tc>
      </w:tr>
    </w:tbl>
    <w:p w14:paraId="1C9FD43E" w14:textId="65B4826D" w:rsidR="001547BC" w:rsidRPr="00526F39" w:rsidRDefault="00665F53" w:rsidP="008F493E">
      <w:pPr>
        <w:pStyle w:val="Heading1"/>
        <w:spacing w:before="120"/>
      </w:pPr>
      <w:sdt>
        <w:sdtPr>
          <w:alias w:val="Education:"/>
          <w:tag w:val="Education:"/>
          <w:id w:val="543866955"/>
          <w:placeholder>
            <w:docPart w:val="F5FD6BDE8F8B4EBB8FF9CE1379DC5633"/>
          </w:placeholder>
          <w:temporary/>
          <w:showingPlcHdr/>
          <w15:appearance w15:val="hidden"/>
        </w:sdtPr>
        <w:sdtEndPr/>
        <w:sdtContent>
          <w:r w:rsidR="001547BC" w:rsidRPr="00526F39">
            <w:rPr>
              <w:sz w:val="32"/>
            </w:rPr>
            <w:t>Education</w:t>
          </w:r>
        </w:sdtContent>
      </w:sdt>
    </w:p>
    <w:p w14:paraId="3A9E05D2" w14:textId="1C50E73C" w:rsidR="001547BC" w:rsidRPr="00526F39" w:rsidRDefault="0022109F" w:rsidP="001547BC">
      <w:pPr>
        <w:pStyle w:val="Heading3"/>
      </w:pPr>
      <w:r w:rsidRPr="00526F39">
        <w:t>2019</w:t>
      </w:r>
    </w:p>
    <w:p w14:paraId="5B522513" w14:textId="10AFD82E" w:rsidR="001547BC" w:rsidRPr="00526F39" w:rsidRDefault="001547BC" w:rsidP="001547BC">
      <w:pPr>
        <w:pStyle w:val="Heading2"/>
        <w:rPr>
          <w:sz w:val="28"/>
          <w:szCs w:val="28"/>
        </w:rPr>
      </w:pPr>
      <w:r w:rsidRPr="00526F39">
        <w:rPr>
          <w:sz w:val="28"/>
          <w:szCs w:val="28"/>
        </w:rPr>
        <w:t xml:space="preserve">B.S.C. in Computer Science, </w:t>
      </w:r>
      <w:r w:rsidRPr="00526F39">
        <w:rPr>
          <w:iCs/>
          <w:sz w:val="28"/>
          <w:szCs w:val="28"/>
        </w:rPr>
        <w:t>Software Engineering Dept</w:t>
      </w:r>
      <w:r w:rsidRPr="00526F39">
        <w:rPr>
          <w:rStyle w:val="Emphasis"/>
          <w:sz w:val="28"/>
          <w:szCs w:val="28"/>
        </w:rPr>
        <w:t xml:space="preserve"> </w:t>
      </w:r>
      <w:r w:rsidRPr="00526F39">
        <w:rPr>
          <w:sz w:val="28"/>
          <w:szCs w:val="28"/>
        </w:rPr>
        <w:t xml:space="preserve">/ </w:t>
      </w:r>
      <w:r w:rsidRPr="00526F39">
        <w:rPr>
          <w:rStyle w:val="Emphasis"/>
          <w:sz w:val="28"/>
          <w:szCs w:val="28"/>
        </w:rPr>
        <w:t>Ain Shams University (GPA:3.</w:t>
      </w:r>
      <w:r w:rsidR="00FD341C" w:rsidRPr="00526F39">
        <w:rPr>
          <w:rStyle w:val="Emphasis"/>
          <w:sz w:val="28"/>
          <w:szCs w:val="28"/>
        </w:rPr>
        <w:t>01</w:t>
      </w:r>
      <w:r w:rsidRPr="00526F39">
        <w:rPr>
          <w:rStyle w:val="Emphasis"/>
          <w:sz w:val="28"/>
          <w:szCs w:val="28"/>
        </w:rPr>
        <w:t>)</w:t>
      </w:r>
    </w:p>
    <w:p w14:paraId="7965374B" w14:textId="4A59263B" w:rsidR="001547BC" w:rsidRPr="00526F39" w:rsidRDefault="001547BC" w:rsidP="001547BC">
      <w:pPr>
        <w:pStyle w:val="Heading3"/>
        <w:rPr>
          <w:sz w:val="24"/>
          <w:szCs w:val="28"/>
        </w:rPr>
      </w:pPr>
      <w:r w:rsidRPr="00526F39">
        <w:t>201</w:t>
      </w:r>
      <w:r w:rsidR="0022109F" w:rsidRPr="00526F39">
        <w:rPr>
          <w:sz w:val="24"/>
          <w:szCs w:val="28"/>
        </w:rPr>
        <w:t>5</w:t>
      </w:r>
    </w:p>
    <w:p w14:paraId="05484DCC" w14:textId="5325758A" w:rsidR="00F053D1" w:rsidRPr="00526F39" w:rsidRDefault="001547BC" w:rsidP="008E4904">
      <w:pPr>
        <w:pStyle w:val="Heading2"/>
        <w:spacing w:after="0" w:line="360" w:lineRule="auto"/>
        <w:rPr>
          <w:iCs/>
          <w:color w:val="595959" w:themeColor="text1" w:themeTint="A6"/>
          <w:sz w:val="28"/>
          <w:szCs w:val="28"/>
        </w:rPr>
      </w:pPr>
      <w:r w:rsidRPr="00526F39">
        <w:rPr>
          <w:sz w:val="28"/>
          <w:szCs w:val="28"/>
        </w:rPr>
        <w:t xml:space="preserve">IGCSE / </w:t>
      </w:r>
      <w:proofErr w:type="spellStart"/>
      <w:r w:rsidRPr="00526F39">
        <w:rPr>
          <w:rStyle w:val="Emphasis"/>
          <w:sz w:val="28"/>
          <w:szCs w:val="28"/>
        </w:rPr>
        <w:t>ST’Mary</w:t>
      </w:r>
      <w:proofErr w:type="spellEnd"/>
      <w:r w:rsidRPr="00526F39">
        <w:rPr>
          <w:rStyle w:val="Emphasis"/>
          <w:sz w:val="28"/>
          <w:szCs w:val="28"/>
        </w:rPr>
        <w:t xml:space="preserve"> High School, Fujairah UAE</w:t>
      </w:r>
    </w:p>
    <w:p w14:paraId="0CBA87DA" w14:textId="77777777" w:rsidR="008F493E" w:rsidRPr="00526F39" w:rsidRDefault="008F493E" w:rsidP="008F493E">
      <w:pPr>
        <w:pStyle w:val="Heading1"/>
        <w:spacing w:before="120"/>
      </w:pPr>
      <w:r w:rsidRPr="00526F39">
        <w:t>Projects</w:t>
      </w:r>
    </w:p>
    <w:p w14:paraId="463553D2" w14:textId="4DF33B02" w:rsidR="00D83FEF" w:rsidRPr="00526F39" w:rsidRDefault="00D83FEF" w:rsidP="00D83FE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rPr>
          <w:rStyle w:val="Hyperlink"/>
          <w:color w:val="595959" w:themeColor="text1" w:themeTint="A6"/>
          <w:u w:val="none"/>
        </w:rPr>
      </w:pPr>
      <w:proofErr w:type="spellStart"/>
      <w:r w:rsidRPr="00526F39">
        <w:rPr>
          <w:rStyle w:val="Hyperlink"/>
          <w:rFonts w:asciiTheme="majorHAnsi" w:eastAsiaTheme="majorEastAsia" w:hAnsiTheme="majorHAnsi" w:cstheme="majorBidi"/>
          <w:b/>
          <w:color w:val="007FAB" w:themeColor="accent1"/>
          <w:szCs w:val="24"/>
        </w:rPr>
        <w:t>Repsy</w:t>
      </w:r>
      <w:proofErr w:type="spellEnd"/>
      <w:r w:rsidRPr="00526F39">
        <w:rPr>
          <w:rStyle w:val="Hyperlink"/>
          <w:rFonts w:asciiTheme="majorHAnsi" w:eastAsiaTheme="majorEastAsia" w:hAnsiTheme="majorHAnsi" w:cstheme="majorBidi"/>
          <w:b/>
          <w:color w:val="007FAB" w:themeColor="accent1"/>
          <w:szCs w:val="24"/>
        </w:rPr>
        <w:t xml:space="preserve">: </w:t>
      </w:r>
      <w:r w:rsidRPr="00526F39">
        <w:t xml:space="preserve">Social App that connects music bands with bookers. Stack: </w:t>
      </w:r>
      <w:r w:rsidRPr="00526F39">
        <w:t>React, Redux, Material UI</w:t>
      </w:r>
    </w:p>
    <w:p w14:paraId="553FCE3E" w14:textId="2584CFEA" w:rsidR="00D83FEF" w:rsidRPr="00526F39" w:rsidRDefault="00D83FEF" w:rsidP="00D83FE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</w:pPr>
      <w:hyperlink r:id="rId10" w:history="1">
        <w:proofErr w:type="spellStart"/>
        <w:r w:rsidR="0022109F" w:rsidRPr="00526F39">
          <w:rPr>
            <w:rStyle w:val="Hyperlink"/>
            <w:rFonts w:asciiTheme="majorHAnsi" w:eastAsiaTheme="majorEastAsia" w:hAnsiTheme="majorHAnsi" w:cstheme="majorBidi"/>
            <w:b/>
            <w:szCs w:val="24"/>
          </w:rPr>
          <w:t>Tracky</w:t>
        </w:r>
        <w:proofErr w:type="spellEnd"/>
        <w:r w:rsidR="0022109F" w:rsidRPr="00526F39">
          <w:rPr>
            <w:rStyle w:val="Hyperlink"/>
            <w:rFonts w:asciiTheme="majorHAnsi" w:eastAsiaTheme="majorEastAsia" w:hAnsiTheme="majorHAnsi" w:cstheme="majorBidi"/>
            <w:b/>
            <w:szCs w:val="24"/>
          </w:rPr>
          <w:t xml:space="preserve"> (GP)</w:t>
        </w:r>
        <w:r w:rsidR="008F493E" w:rsidRPr="00526F39">
          <w:rPr>
            <w:rStyle w:val="Hyperlink"/>
            <w:rFonts w:asciiTheme="majorHAnsi" w:eastAsiaTheme="majorEastAsia" w:hAnsiTheme="majorHAnsi" w:cstheme="majorBidi"/>
            <w:b/>
            <w:sz w:val="20"/>
            <w:szCs w:val="20"/>
          </w:rPr>
          <w:t>:</w:t>
        </w:r>
      </w:hyperlink>
      <w:r w:rsidR="0022109F" w:rsidRPr="00526F39">
        <w:rPr>
          <w:sz w:val="24"/>
          <w:szCs w:val="24"/>
        </w:rPr>
        <w:t xml:space="preserve"> </w:t>
      </w:r>
      <w:r w:rsidR="0022109F" w:rsidRPr="00526F39">
        <w:t xml:space="preserve">Fleet </w:t>
      </w:r>
      <w:r w:rsidR="00DF66EA" w:rsidRPr="00526F39">
        <w:t>T</w:t>
      </w:r>
      <w:r w:rsidR="00DF66EA" w:rsidRPr="00526F39">
        <w:t xml:space="preserve">racking </w:t>
      </w:r>
      <w:r w:rsidR="00DF66EA" w:rsidRPr="00526F39">
        <w:t xml:space="preserve">&amp; </w:t>
      </w:r>
      <w:r w:rsidR="0022109F" w:rsidRPr="00526F39">
        <w:t>Management System</w:t>
      </w:r>
      <w:r w:rsidR="00DF66EA" w:rsidRPr="00526F39">
        <w:t xml:space="preserve">. Stack: </w:t>
      </w:r>
      <w:r w:rsidR="0022109F" w:rsidRPr="00526F39">
        <w:t>Firebase</w:t>
      </w:r>
      <w:r w:rsidR="00DF66EA" w:rsidRPr="00526F39">
        <w:t xml:space="preserve">, </w:t>
      </w:r>
      <w:r w:rsidR="0022109F" w:rsidRPr="00526F39">
        <w:t xml:space="preserve">React JS </w:t>
      </w:r>
      <w:r w:rsidR="00DF66EA" w:rsidRPr="00526F39">
        <w:t xml:space="preserve">&amp; </w:t>
      </w:r>
      <w:r w:rsidR="0022109F" w:rsidRPr="00526F39">
        <w:t>android/iOS</w:t>
      </w:r>
      <w:r w:rsidR="00DF66EA" w:rsidRPr="00526F39">
        <w:t>.</w:t>
      </w:r>
    </w:p>
    <w:p w14:paraId="702A3A49" w14:textId="0519AD2D" w:rsidR="00D83FEF" w:rsidRPr="00526F39" w:rsidRDefault="00D83FEF" w:rsidP="00D83FE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</w:pPr>
      <w:hyperlink r:id="rId11" w:history="1">
        <w:r w:rsidRPr="00526F39">
          <w:rPr>
            <w:rStyle w:val="Hyperlink"/>
            <w:rFonts w:asciiTheme="majorHAnsi" w:eastAsiaTheme="majorEastAsia" w:hAnsiTheme="majorHAnsi" w:cstheme="majorBidi"/>
            <w:b/>
            <w:sz w:val="24"/>
            <w:szCs w:val="24"/>
          </w:rPr>
          <w:t>Experience</w:t>
        </w:r>
        <w:r w:rsidRPr="00526F39">
          <w:rPr>
            <w:rStyle w:val="Hyperlink"/>
            <w:rFonts w:asciiTheme="majorHAnsi" w:eastAsiaTheme="majorEastAsia" w:hAnsiTheme="majorHAnsi" w:cstheme="majorBidi"/>
            <w:b/>
            <w:sz w:val="24"/>
            <w:szCs w:val="24"/>
          </w:rPr>
          <w:t xml:space="preserve"> Student Event Manager:</w:t>
        </w:r>
      </w:hyperlink>
      <w:r w:rsidRPr="00526F39">
        <w:t xml:space="preserve"> Event management system, Stack </w:t>
      </w:r>
      <w:r w:rsidRPr="00526F39">
        <w:t>Asp.NET MVC-5</w:t>
      </w:r>
    </w:p>
    <w:p w14:paraId="41F82807" w14:textId="45FD3599" w:rsidR="00D83FEF" w:rsidRPr="00526F39" w:rsidRDefault="00D83FEF" w:rsidP="00D83FEF">
      <w:pPr>
        <w:autoSpaceDE w:val="0"/>
        <w:autoSpaceDN w:val="0"/>
        <w:adjustRightInd w:val="0"/>
        <w:spacing w:after="0"/>
      </w:pPr>
    </w:p>
    <w:p w14:paraId="6AF6B942" w14:textId="71A13A4F" w:rsidR="00AD13CB" w:rsidRPr="00526F39" w:rsidRDefault="00665F53" w:rsidP="008E4904">
      <w:pPr>
        <w:pStyle w:val="Heading1"/>
        <w:spacing w:before="0" w:after="0"/>
      </w:pPr>
      <w:sdt>
        <w:sdtPr>
          <w:alias w:val="Skills:"/>
          <w:tag w:val="Skills:"/>
          <w:id w:val="-891506033"/>
          <w:placeholder>
            <w:docPart w:val="732AED9F46774CF583AB7AF3E20430A5"/>
          </w:placeholder>
          <w:temporary/>
          <w:showingPlcHdr/>
          <w15:appearance w15:val="hidden"/>
        </w:sdtPr>
        <w:sdtEndPr/>
        <w:sdtContent>
          <w:r w:rsidR="004937AE" w:rsidRPr="00526F39">
            <w:rPr>
              <w:sz w:val="32"/>
            </w:rPr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500"/>
        <w:gridCol w:w="4860"/>
      </w:tblGrid>
      <w:tr w:rsidR="005B1D68" w:rsidRPr="00526F39" w14:paraId="16D78306" w14:textId="77777777" w:rsidTr="00B40184">
        <w:tc>
          <w:tcPr>
            <w:tcW w:w="4500" w:type="dxa"/>
          </w:tcPr>
          <w:p w14:paraId="162DF8AA" w14:textId="77777777" w:rsidR="0077394F" w:rsidRPr="00526F39" w:rsidRDefault="0077394F" w:rsidP="00CC6603">
            <w:pPr>
              <w:pStyle w:val="ListBullet"/>
              <w:numPr>
                <w:ilvl w:val="0"/>
                <w:numId w:val="4"/>
              </w:numPr>
              <w:spacing w:before="120" w:after="120"/>
            </w:pPr>
            <w:r w:rsidRPr="00526F39">
              <w:t xml:space="preserve">Programing Languages:  JavaScript, C# </w:t>
            </w:r>
          </w:p>
          <w:p w14:paraId="6AFD87C8" w14:textId="41C5D0BB" w:rsidR="00AD34D4" w:rsidRPr="00526F39" w:rsidRDefault="0077394F" w:rsidP="00CC6603">
            <w:pPr>
              <w:pStyle w:val="ListBullet"/>
              <w:numPr>
                <w:ilvl w:val="0"/>
                <w:numId w:val="4"/>
              </w:numPr>
              <w:spacing w:before="120" w:after="120"/>
            </w:pPr>
            <w:r w:rsidRPr="00526F39">
              <w:t>Front-End: React,</w:t>
            </w:r>
            <w:r w:rsidR="00C41FF3" w:rsidRPr="00526F39">
              <w:t xml:space="preserve"> Redux, Context API,</w:t>
            </w:r>
            <w:r w:rsidRPr="00526F39">
              <w:t xml:space="preserve"> Html, CSS, SCSS, Bootstrap</w:t>
            </w:r>
            <w:r w:rsidR="006E4554" w:rsidRPr="00526F39">
              <w:t>, Material UI</w:t>
            </w:r>
          </w:p>
          <w:p w14:paraId="1B4EE152" w14:textId="77777777" w:rsidR="00CC6603" w:rsidRPr="00526F39" w:rsidRDefault="00CC6603" w:rsidP="00CC6603">
            <w:pPr>
              <w:pStyle w:val="ListBullet"/>
              <w:numPr>
                <w:ilvl w:val="0"/>
                <w:numId w:val="4"/>
              </w:numPr>
              <w:spacing w:before="120" w:after="120"/>
            </w:pPr>
            <w:r w:rsidRPr="00526F39">
              <w:t xml:space="preserve">Back-end: Node, Express, ASP.net, SQL Server </w:t>
            </w:r>
          </w:p>
          <w:p w14:paraId="08901B64" w14:textId="45871A02" w:rsidR="00CC6603" w:rsidRPr="00526F39" w:rsidRDefault="00CC6603" w:rsidP="00CC6603">
            <w:pPr>
              <w:pStyle w:val="ListBullet"/>
              <w:numPr>
                <w:ilvl w:val="0"/>
                <w:numId w:val="0"/>
              </w:numPr>
              <w:spacing w:before="120" w:after="120"/>
              <w:ind w:left="360"/>
            </w:pPr>
          </w:p>
        </w:tc>
        <w:tc>
          <w:tcPr>
            <w:tcW w:w="4860" w:type="dxa"/>
            <w:tcMar>
              <w:left w:w="360" w:type="dxa"/>
              <w:right w:w="0" w:type="dxa"/>
            </w:tcMar>
          </w:tcPr>
          <w:p w14:paraId="66E06911" w14:textId="0F1BCC52" w:rsidR="00A30E09" w:rsidRPr="00526F39" w:rsidRDefault="0077394F" w:rsidP="004529BA">
            <w:pPr>
              <w:pStyle w:val="ListBullet"/>
              <w:spacing w:before="120" w:after="120"/>
            </w:pPr>
            <w:r w:rsidRPr="00526F39">
              <w:t xml:space="preserve">Source Control: Git, </w:t>
            </w:r>
            <w:proofErr w:type="spellStart"/>
            <w:r w:rsidRPr="00526F39">
              <w:t>Github</w:t>
            </w:r>
            <w:proofErr w:type="spellEnd"/>
            <w:r w:rsidR="00CC6603" w:rsidRPr="00526F39">
              <w:t xml:space="preserve">, Bitbucket </w:t>
            </w:r>
          </w:p>
          <w:p w14:paraId="14FF07B6" w14:textId="470438AB" w:rsidR="00752315" w:rsidRPr="00526F39" w:rsidRDefault="00CC6603" w:rsidP="008E4904">
            <w:pPr>
              <w:pStyle w:val="ListBullet"/>
              <w:spacing w:before="120" w:after="120"/>
            </w:pPr>
            <w:r w:rsidRPr="00526F39">
              <w:t>Project Management: Jira</w:t>
            </w:r>
          </w:p>
        </w:tc>
      </w:tr>
    </w:tbl>
    <w:p w14:paraId="6198A5E3" w14:textId="77777777" w:rsidR="001C1949" w:rsidRPr="00526F39" w:rsidRDefault="001C1949" w:rsidP="001C1949">
      <w:pPr>
        <w:rPr>
          <w:sz w:val="24"/>
          <w:szCs w:val="24"/>
        </w:rPr>
      </w:pPr>
    </w:p>
    <w:sectPr w:rsidR="001C1949" w:rsidRPr="00526F39" w:rsidSect="00D92B95">
      <w:footerReference w:type="default" r:id="rId12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B89AB" w14:textId="77777777" w:rsidR="00665F53" w:rsidRDefault="00665F53" w:rsidP="00725803">
      <w:pPr>
        <w:spacing w:after="0"/>
      </w:pPr>
      <w:r>
        <w:separator/>
      </w:r>
    </w:p>
  </w:endnote>
  <w:endnote w:type="continuationSeparator" w:id="0">
    <w:p w14:paraId="4934065E" w14:textId="77777777" w:rsidR="00665F53" w:rsidRDefault="00665F53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79B27E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C960E" w14:textId="77777777" w:rsidR="00665F53" w:rsidRDefault="00665F53" w:rsidP="00725803">
      <w:pPr>
        <w:spacing w:after="0"/>
      </w:pPr>
      <w:r>
        <w:separator/>
      </w:r>
    </w:p>
  </w:footnote>
  <w:footnote w:type="continuationSeparator" w:id="0">
    <w:p w14:paraId="69313AA5" w14:textId="77777777" w:rsidR="00665F53" w:rsidRDefault="00665F53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2F747FE"/>
    <w:multiLevelType w:val="hybridMultilevel"/>
    <w:tmpl w:val="3A2E87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4F"/>
    <w:rsid w:val="00017D65"/>
    <w:rsid w:val="000227F8"/>
    <w:rsid w:val="00025E77"/>
    <w:rsid w:val="00027312"/>
    <w:rsid w:val="00055FB3"/>
    <w:rsid w:val="00064128"/>
    <w:rsid w:val="000645F2"/>
    <w:rsid w:val="00082F03"/>
    <w:rsid w:val="000835A0"/>
    <w:rsid w:val="00084753"/>
    <w:rsid w:val="000934A2"/>
    <w:rsid w:val="000B14D9"/>
    <w:rsid w:val="000C5544"/>
    <w:rsid w:val="000D2458"/>
    <w:rsid w:val="001547BC"/>
    <w:rsid w:val="00162E3F"/>
    <w:rsid w:val="00173095"/>
    <w:rsid w:val="001B0955"/>
    <w:rsid w:val="001C1949"/>
    <w:rsid w:val="001F03A5"/>
    <w:rsid w:val="001F4A5F"/>
    <w:rsid w:val="00202A96"/>
    <w:rsid w:val="00217014"/>
    <w:rsid w:val="0022109F"/>
    <w:rsid w:val="0022669A"/>
    <w:rsid w:val="00227784"/>
    <w:rsid w:val="0023705D"/>
    <w:rsid w:val="00250A31"/>
    <w:rsid w:val="00251C13"/>
    <w:rsid w:val="002534C1"/>
    <w:rsid w:val="00265ED6"/>
    <w:rsid w:val="002922D0"/>
    <w:rsid w:val="00292CB7"/>
    <w:rsid w:val="002D705C"/>
    <w:rsid w:val="002F3B01"/>
    <w:rsid w:val="00340B03"/>
    <w:rsid w:val="00363197"/>
    <w:rsid w:val="0037795C"/>
    <w:rsid w:val="00380AE7"/>
    <w:rsid w:val="00386C1B"/>
    <w:rsid w:val="003929D1"/>
    <w:rsid w:val="003A6943"/>
    <w:rsid w:val="003D4A46"/>
    <w:rsid w:val="00410BA2"/>
    <w:rsid w:val="00434074"/>
    <w:rsid w:val="00463C3B"/>
    <w:rsid w:val="004839C4"/>
    <w:rsid w:val="00486B14"/>
    <w:rsid w:val="004937AE"/>
    <w:rsid w:val="004B3AAC"/>
    <w:rsid w:val="004D5EBC"/>
    <w:rsid w:val="004E2970"/>
    <w:rsid w:val="005026DD"/>
    <w:rsid w:val="00513EFC"/>
    <w:rsid w:val="0052113B"/>
    <w:rsid w:val="00522C14"/>
    <w:rsid w:val="00526F39"/>
    <w:rsid w:val="00564951"/>
    <w:rsid w:val="00573BF9"/>
    <w:rsid w:val="005A4A49"/>
    <w:rsid w:val="005B1D68"/>
    <w:rsid w:val="005D74FA"/>
    <w:rsid w:val="00611B37"/>
    <w:rsid w:val="006252B4"/>
    <w:rsid w:val="00630047"/>
    <w:rsid w:val="00646BA2"/>
    <w:rsid w:val="00665F53"/>
    <w:rsid w:val="00675EA0"/>
    <w:rsid w:val="006C08A0"/>
    <w:rsid w:val="006C47D8"/>
    <w:rsid w:val="006D131B"/>
    <w:rsid w:val="006D2D08"/>
    <w:rsid w:val="006E4554"/>
    <w:rsid w:val="006F26A2"/>
    <w:rsid w:val="0070237E"/>
    <w:rsid w:val="00725803"/>
    <w:rsid w:val="00725CB5"/>
    <w:rsid w:val="007307A3"/>
    <w:rsid w:val="0074408C"/>
    <w:rsid w:val="00752315"/>
    <w:rsid w:val="007567F4"/>
    <w:rsid w:val="0077394F"/>
    <w:rsid w:val="00790284"/>
    <w:rsid w:val="00814DBD"/>
    <w:rsid w:val="00857E6B"/>
    <w:rsid w:val="008968C4"/>
    <w:rsid w:val="008D7C1C"/>
    <w:rsid w:val="008E4904"/>
    <w:rsid w:val="008F493E"/>
    <w:rsid w:val="0092291B"/>
    <w:rsid w:val="00932D92"/>
    <w:rsid w:val="00943723"/>
    <w:rsid w:val="0095272C"/>
    <w:rsid w:val="00972024"/>
    <w:rsid w:val="009B6B7F"/>
    <w:rsid w:val="009F04D2"/>
    <w:rsid w:val="009F2BA7"/>
    <w:rsid w:val="009F6DA0"/>
    <w:rsid w:val="00A01182"/>
    <w:rsid w:val="00A059BC"/>
    <w:rsid w:val="00A30E09"/>
    <w:rsid w:val="00A713FE"/>
    <w:rsid w:val="00AD13CB"/>
    <w:rsid w:val="00AD34D4"/>
    <w:rsid w:val="00AD3FD8"/>
    <w:rsid w:val="00AE3599"/>
    <w:rsid w:val="00AE4591"/>
    <w:rsid w:val="00B007BA"/>
    <w:rsid w:val="00B370A8"/>
    <w:rsid w:val="00B40184"/>
    <w:rsid w:val="00B4519A"/>
    <w:rsid w:val="00B470C7"/>
    <w:rsid w:val="00BA521B"/>
    <w:rsid w:val="00BC7376"/>
    <w:rsid w:val="00BD669A"/>
    <w:rsid w:val="00C10D7B"/>
    <w:rsid w:val="00C13F2B"/>
    <w:rsid w:val="00C41FF3"/>
    <w:rsid w:val="00C43D65"/>
    <w:rsid w:val="00C84833"/>
    <w:rsid w:val="00C9044F"/>
    <w:rsid w:val="00C94F71"/>
    <w:rsid w:val="00CC6603"/>
    <w:rsid w:val="00D2420D"/>
    <w:rsid w:val="00D30382"/>
    <w:rsid w:val="00D36FD8"/>
    <w:rsid w:val="00D413F9"/>
    <w:rsid w:val="00D44E50"/>
    <w:rsid w:val="00D8362C"/>
    <w:rsid w:val="00D83FEF"/>
    <w:rsid w:val="00D90060"/>
    <w:rsid w:val="00D92B95"/>
    <w:rsid w:val="00DC13EF"/>
    <w:rsid w:val="00DF66EA"/>
    <w:rsid w:val="00E03F71"/>
    <w:rsid w:val="00E154B5"/>
    <w:rsid w:val="00E232F0"/>
    <w:rsid w:val="00E52791"/>
    <w:rsid w:val="00E74C77"/>
    <w:rsid w:val="00E83195"/>
    <w:rsid w:val="00ED2C63"/>
    <w:rsid w:val="00F00A4F"/>
    <w:rsid w:val="00F053D1"/>
    <w:rsid w:val="00F1339B"/>
    <w:rsid w:val="00F173ED"/>
    <w:rsid w:val="00F33CD8"/>
    <w:rsid w:val="00F6194C"/>
    <w:rsid w:val="00F85346"/>
    <w:rsid w:val="00FA6754"/>
    <w:rsid w:val="00FD1DE2"/>
    <w:rsid w:val="00FD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1BCBC"/>
  <w15:chartTrackingRefBased/>
  <w15:docId w15:val="{449978D8-EFFF-46C1-AEF6-48CA2B8B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F173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lii-7/Tarbya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bitbucket.org/bustrackerteam/gp-web-application/src/master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alii-7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ad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32AED9F46774CF583AB7AF3E2043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834A9-EA51-4913-A66E-C63EE339611C}"/>
      </w:docPartPr>
      <w:docPartBody>
        <w:p w:rsidR="00327488" w:rsidRDefault="00131977">
          <w:pPr>
            <w:pStyle w:val="732AED9F46774CF583AB7AF3E20430A5"/>
          </w:pPr>
          <w:r>
            <w:t>Skills</w:t>
          </w:r>
        </w:p>
      </w:docPartBody>
    </w:docPart>
    <w:docPart>
      <w:docPartPr>
        <w:name w:val="F5FD6BDE8F8B4EBB8FF9CE1379DC5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F7524-9483-460F-846F-5C3E25DEBBA0}"/>
      </w:docPartPr>
      <w:docPartBody>
        <w:p w:rsidR="0088696F" w:rsidRDefault="00327488" w:rsidP="00327488">
          <w:pPr>
            <w:pStyle w:val="F5FD6BDE8F8B4EBB8FF9CE1379DC5633"/>
          </w:pPr>
          <w:r w:rsidRPr="0070237E">
            <w:t>Education</w:t>
          </w:r>
        </w:p>
      </w:docPartBody>
    </w:docPart>
    <w:docPart>
      <w:docPartPr>
        <w:name w:val="6E33459CEF404EE0AA65B6880C3C7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FA837-6A7C-4A1B-A241-9A7FCC994A29}"/>
      </w:docPartPr>
      <w:docPartBody>
        <w:p w:rsidR="009E2F39" w:rsidRDefault="00064DBF" w:rsidP="00064DBF">
          <w:pPr>
            <w:pStyle w:val="6E33459CEF404EE0AA65B6880C3C799A"/>
          </w:pPr>
          <w:r w:rsidRPr="00AD3FD8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06"/>
    <w:rsid w:val="00064DBF"/>
    <w:rsid w:val="00131977"/>
    <w:rsid w:val="002D19AE"/>
    <w:rsid w:val="00327488"/>
    <w:rsid w:val="004C5D06"/>
    <w:rsid w:val="005C3BF6"/>
    <w:rsid w:val="006709BD"/>
    <w:rsid w:val="006A2A27"/>
    <w:rsid w:val="007463F8"/>
    <w:rsid w:val="0088696F"/>
    <w:rsid w:val="009E2F39"/>
    <w:rsid w:val="00AD2033"/>
    <w:rsid w:val="00EF7288"/>
    <w:rsid w:val="00FE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795E8AAF624A85A5CF8EB06BDC8592">
    <w:name w:val="86795E8AAF624A85A5CF8EB06BDC8592"/>
  </w:style>
  <w:style w:type="paragraph" w:customStyle="1" w:styleId="D0EDE31C9549433DA201D654D7C5609B">
    <w:name w:val="D0EDE31C9549433DA201D654D7C5609B"/>
  </w:style>
  <w:style w:type="paragraph" w:customStyle="1" w:styleId="A2D9D05BBEDB4DC783F1DA745974BF74">
    <w:name w:val="A2D9D05BBEDB4DC783F1DA745974BF74"/>
  </w:style>
  <w:style w:type="paragraph" w:customStyle="1" w:styleId="F8CA6F3042704B72911131B92D0442FD">
    <w:name w:val="F8CA6F3042704B72911131B92D0442FD"/>
  </w:style>
  <w:style w:type="paragraph" w:customStyle="1" w:styleId="D4FDA40A86AF45ABB2522B0554325B2E">
    <w:name w:val="D4FDA40A86AF45ABB2522B0554325B2E"/>
  </w:style>
  <w:style w:type="paragraph" w:customStyle="1" w:styleId="2C2A9536DC15479D8D157248EFF8E106">
    <w:name w:val="2C2A9536DC15479D8D157248EFF8E106"/>
  </w:style>
  <w:style w:type="paragraph" w:customStyle="1" w:styleId="42424C8AE6F2495EA485D43E4656AAA6">
    <w:name w:val="42424C8AE6F2495EA485D43E4656AAA6"/>
  </w:style>
  <w:style w:type="paragraph" w:customStyle="1" w:styleId="B0DD1D05ECFD4FB49D24EBD2FA6E8FBA">
    <w:name w:val="B0DD1D05ECFD4FB49D24EBD2FA6E8FBA"/>
  </w:style>
  <w:style w:type="paragraph" w:customStyle="1" w:styleId="732AED9F46774CF583AB7AF3E20430A5">
    <w:name w:val="732AED9F46774CF583AB7AF3E20430A5"/>
  </w:style>
  <w:style w:type="paragraph" w:customStyle="1" w:styleId="0AA2D3E75120417C964AB5B7FCC351E1">
    <w:name w:val="0AA2D3E75120417C964AB5B7FCC351E1"/>
  </w:style>
  <w:style w:type="paragraph" w:customStyle="1" w:styleId="BCDCC7E3580B4C61B74FD434FFD6B004">
    <w:name w:val="BCDCC7E3580B4C61B74FD434FFD6B004"/>
  </w:style>
  <w:style w:type="paragraph" w:customStyle="1" w:styleId="CDD6057F92514FAFA90E33338D0FAC1C">
    <w:name w:val="CDD6057F92514FAFA90E33338D0FAC1C"/>
  </w:style>
  <w:style w:type="paragraph" w:customStyle="1" w:styleId="0F03C55E1EE948ECB1FE9296531143C0">
    <w:name w:val="0F03C55E1EE948ECB1FE9296531143C0"/>
  </w:style>
  <w:style w:type="paragraph" w:customStyle="1" w:styleId="478128BE8D1A49E79EC116F04BFB6741">
    <w:name w:val="478128BE8D1A49E79EC116F04BFB6741"/>
  </w:style>
  <w:style w:type="paragraph" w:customStyle="1" w:styleId="52FD44BCED344FDFBACE516B25CD49BF">
    <w:name w:val="52FD44BCED344FDFBACE516B25CD49BF"/>
  </w:style>
  <w:style w:type="paragraph" w:customStyle="1" w:styleId="0561DB175D3B4143B904911524EDE549">
    <w:name w:val="0561DB175D3B4143B904911524EDE549"/>
  </w:style>
  <w:style w:type="paragraph" w:customStyle="1" w:styleId="2FBB9207BA604501A1041EB6DF3A23E1">
    <w:name w:val="2FBB9207BA604501A1041EB6DF3A23E1"/>
  </w:style>
  <w:style w:type="paragraph" w:customStyle="1" w:styleId="FCB1B83B21E24DFCA575960DB2372BCB">
    <w:name w:val="FCB1B83B21E24DFCA575960DB2372BCB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ED5C9E15B8E94BBD9E268F9144A32C38">
    <w:name w:val="ED5C9E15B8E94BBD9E268F9144A32C38"/>
  </w:style>
  <w:style w:type="paragraph" w:customStyle="1" w:styleId="55235312429D493CBF12BAAED94356CB">
    <w:name w:val="55235312429D493CBF12BAAED94356CB"/>
  </w:style>
  <w:style w:type="paragraph" w:customStyle="1" w:styleId="2244A84D60B34E60B7DCD969B9DA39DD">
    <w:name w:val="2244A84D60B34E60B7DCD969B9DA39DD"/>
  </w:style>
  <w:style w:type="paragraph" w:customStyle="1" w:styleId="F07584DA60834F2B800C6EDE42B7DD4A">
    <w:name w:val="F07584DA60834F2B800C6EDE42B7DD4A"/>
  </w:style>
  <w:style w:type="paragraph" w:customStyle="1" w:styleId="25A834098CA74DD28AA2B6DF8D3FAF40">
    <w:name w:val="25A834098CA74DD28AA2B6DF8D3FAF40"/>
  </w:style>
  <w:style w:type="paragraph" w:customStyle="1" w:styleId="05D282353FA049289B077CE21A675A6A">
    <w:name w:val="05D282353FA049289B077CE21A675A6A"/>
  </w:style>
  <w:style w:type="paragraph" w:customStyle="1" w:styleId="CE5F4EE7825C4EAA85014032069D6E18">
    <w:name w:val="CE5F4EE7825C4EAA85014032069D6E18"/>
  </w:style>
  <w:style w:type="paragraph" w:customStyle="1" w:styleId="86B5E3726128493080A79F64F17A1DF5">
    <w:name w:val="86B5E3726128493080A79F64F17A1DF5"/>
  </w:style>
  <w:style w:type="paragraph" w:customStyle="1" w:styleId="AE2E09AB0CF1497BB80156437D65439C">
    <w:name w:val="AE2E09AB0CF1497BB80156437D65439C"/>
  </w:style>
  <w:style w:type="paragraph" w:customStyle="1" w:styleId="0346FC96758144319B893076888A5C8F">
    <w:name w:val="0346FC96758144319B893076888A5C8F"/>
  </w:style>
  <w:style w:type="paragraph" w:customStyle="1" w:styleId="736D892C4D394D43B3536FD3FF7F9AA5">
    <w:name w:val="736D892C4D394D43B3536FD3FF7F9AA5"/>
  </w:style>
  <w:style w:type="paragraph" w:customStyle="1" w:styleId="D9F6BB93B7724094B43CBB8646E539E7">
    <w:name w:val="D9F6BB93B7724094B43CBB8646E539E7"/>
  </w:style>
  <w:style w:type="paragraph" w:customStyle="1" w:styleId="C593FB6E5EF14451B13424F33C9F422E">
    <w:name w:val="C593FB6E5EF14451B13424F33C9F422E"/>
  </w:style>
  <w:style w:type="paragraph" w:customStyle="1" w:styleId="ACC0199272DE4595AC59A67807F17D9A">
    <w:name w:val="ACC0199272DE4595AC59A67807F17D9A"/>
  </w:style>
  <w:style w:type="paragraph" w:customStyle="1" w:styleId="94000DE4B4B34E82AA5D57D84CE2F77A">
    <w:name w:val="94000DE4B4B34E82AA5D57D84CE2F77A"/>
  </w:style>
  <w:style w:type="paragraph" w:customStyle="1" w:styleId="ADA71855AD974A60B03FC10A6747B331">
    <w:name w:val="ADA71855AD974A60B03FC10A6747B331"/>
  </w:style>
  <w:style w:type="paragraph" w:customStyle="1" w:styleId="5321CA2EA32040C98FE65F351FDA10F3">
    <w:name w:val="5321CA2EA32040C98FE65F351FDA10F3"/>
  </w:style>
  <w:style w:type="paragraph" w:customStyle="1" w:styleId="AF1EBD832E244F6C9B91355F8642E03B">
    <w:name w:val="AF1EBD832E244F6C9B91355F8642E03B"/>
  </w:style>
  <w:style w:type="paragraph" w:customStyle="1" w:styleId="E4902229E347487CA5CDBBD437F78007">
    <w:name w:val="E4902229E347487CA5CDBBD437F78007"/>
  </w:style>
  <w:style w:type="paragraph" w:customStyle="1" w:styleId="22F6CEB24DBE495EABA379420FFDC570">
    <w:name w:val="22F6CEB24DBE495EABA379420FFDC570"/>
  </w:style>
  <w:style w:type="paragraph" w:customStyle="1" w:styleId="E6891C5308C24A1EA87344F3B9C8099D">
    <w:name w:val="E6891C5308C24A1EA87344F3B9C8099D"/>
    <w:rsid w:val="004C5D06"/>
  </w:style>
  <w:style w:type="paragraph" w:customStyle="1" w:styleId="53869114EEA04867812CC537AE86CEF1">
    <w:name w:val="53869114EEA04867812CC537AE86CEF1"/>
    <w:rsid w:val="004C5D06"/>
  </w:style>
  <w:style w:type="paragraph" w:customStyle="1" w:styleId="C2CD201BAFFA47B29599C3C8E746A3B6">
    <w:name w:val="C2CD201BAFFA47B29599C3C8E746A3B6"/>
    <w:rsid w:val="004C5D06"/>
  </w:style>
  <w:style w:type="paragraph" w:customStyle="1" w:styleId="F03508E6375D41039CE972C376E5DE79">
    <w:name w:val="F03508E6375D41039CE972C376E5DE79"/>
    <w:rsid w:val="004C5D06"/>
  </w:style>
  <w:style w:type="paragraph" w:customStyle="1" w:styleId="7533F18E40CA4ACFA79C1FECB0C0E4DE">
    <w:name w:val="7533F18E40CA4ACFA79C1FECB0C0E4DE"/>
    <w:rsid w:val="004C5D06"/>
  </w:style>
  <w:style w:type="paragraph" w:customStyle="1" w:styleId="82AD78E63B5C47E4863B6B315B7951B7">
    <w:name w:val="82AD78E63B5C47E4863B6B315B7951B7"/>
    <w:rsid w:val="004C5D06"/>
  </w:style>
  <w:style w:type="paragraph" w:customStyle="1" w:styleId="26B94BAA69104756AB8F2BE162CB47E1">
    <w:name w:val="26B94BAA69104756AB8F2BE162CB47E1"/>
    <w:rsid w:val="004C5D06"/>
  </w:style>
  <w:style w:type="paragraph" w:customStyle="1" w:styleId="E798802521B341C1A914678D7A264892">
    <w:name w:val="E798802521B341C1A914678D7A264892"/>
    <w:rsid w:val="004C5D06"/>
  </w:style>
  <w:style w:type="paragraph" w:customStyle="1" w:styleId="5A8F6D07767E4492B3D284467DBE67F8">
    <w:name w:val="5A8F6D07767E4492B3D284467DBE67F8"/>
    <w:rsid w:val="004C5D06"/>
  </w:style>
  <w:style w:type="paragraph" w:customStyle="1" w:styleId="B496DBD831854D8B8C1B00F2694B44C9">
    <w:name w:val="B496DBD831854D8B8C1B00F2694B44C9"/>
    <w:rsid w:val="004C5D06"/>
  </w:style>
  <w:style w:type="paragraph" w:customStyle="1" w:styleId="B267F3CC980C4575A88F7B19B97AE78E">
    <w:name w:val="B267F3CC980C4575A88F7B19B97AE78E"/>
    <w:rsid w:val="004C5D06"/>
  </w:style>
  <w:style w:type="paragraph" w:customStyle="1" w:styleId="2368713854514C5495FB8B9384AAD6EB">
    <w:name w:val="2368713854514C5495FB8B9384AAD6EB"/>
    <w:rsid w:val="004C5D06"/>
  </w:style>
  <w:style w:type="paragraph" w:customStyle="1" w:styleId="10030BB220CA4347A5F8B81D2C209563">
    <w:name w:val="10030BB220CA4347A5F8B81D2C209563"/>
    <w:rsid w:val="004C5D06"/>
  </w:style>
  <w:style w:type="paragraph" w:customStyle="1" w:styleId="4BDF5764B7064FB99F7CE2374245A1EB">
    <w:name w:val="4BDF5764B7064FB99F7CE2374245A1EB"/>
    <w:rsid w:val="004C5D06"/>
  </w:style>
  <w:style w:type="paragraph" w:customStyle="1" w:styleId="8BD6DE1ED9D445BEBB69F9BF3B2A651F">
    <w:name w:val="8BD6DE1ED9D445BEBB69F9BF3B2A651F"/>
    <w:rsid w:val="004C5D06"/>
  </w:style>
  <w:style w:type="paragraph" w:customStyle="1" w:styleId="1236E3857D514D9487BE2A88AEEC10DC">
    <w:name w:val="1236E3857D514D9487BE2A88AEEC10DC"/>
    <w:rsid w:val="004C5D06"/>
  </w:style>
  <w:style w:type="paragraph" w:customStyle="1" w:styleId="3E4B2DCE445A4ECD9890A41070359DF7">
    <w:name w:val="3E4B2DCE445A4ECD9890A41070359DF7"/>
    <w:rsid w:val="004C5D06"/>
  </w:style>
  <w:style w:type="paragraph" w:customStyle="1" w:styleId="E5480C7241104CD28DD2AD9027CFB66F">
    <w:name w:val="E5480C7241104CD28DD2AD9027CFB66F"/>
    <w:rsid w:val="004C5D06"/>
  </w:style>
  <w:style w:type="paragraph" w:customStyle="1" w:styleId="5071F797F56D4708B960930DB1B34E39">
    <w:name w:val="5071F797F56D4708B960930DB1B34E39"/>
    <w:rsid w:val="004C5D06"/>
  </w:style>
  <w:style w:type="paragraph" w:customStyle="1" w:styleId="1059694D54084EEEAA22D6B52A15475E">
    <w:name w:val="1059694D54084EEEAA22D6B52A15475E"/>
    <w:rsid w:val="004C5D06"/>
  </w:style>
  <w:style w:type="paragraph" w:customStyle="1" w:styleId="F5FD6BDE8F8B4EBB8FF9CE1379DC5633">
    <w:name w:val="F5FD6BDE8F8B4EBB8FF9CE1379DC5633"/>
    <w:rsid w:val="00327488"/>
  </w:style>
  <w:style w:type="paragraph" w:customStyle="1" w:styleId="75549E69508149E886F4869CBD1B17C1">
    <w:name w:val="75549E69508149E886F4869CBD1B17C1"/>
    <w:rsid w:val="0088696F"/>
  </w:style>
  <w:style w:type="paragraph" w:customStyle="1" w:styleId="6AE8197A89E342018F401E57798261AF">
    <w:name w:val="6AE8197A89E342018F401E57798261AF"/>
    <w:rsid w:val="0088696F"/>
  </w:style>
  <w:style w:type="paragraph" w:customStyle="1" w:styleId="5D86D00422114A809674C162FCAEB61A">
    <w:name w:val="5D86D00422114A809674C162FCAEB61A"/>
    <w:rsid w:val="0088696F"/>
  </w:style>
  <w:style w:type="paragraph" w:customStyle="1" w:styleId="AF4B59D90B9C49E2A5AC8B2B8A3758C0">
    <w:name w:val="AF4B59D90B9C49E2A5AC8B2B8A3758C0"/>
    <w:rsid w:val="0088696F"/>
  </w:style>
  <w:style w:type="paragraph" w:customStyle="1" w:styleId="998BDEFEE9834694841714F0A698AE75">
    <w:name w:val="998BDEFEE9834694841714F0A698AE75"/>
    <w:rsid w:val="0088696F"/>
  </w:style>
  <w:style w:type="paragraph" w:customStyle="1" w:styleId="B58CCDC4B3A5443AA2B4E454C4475E85">
    <w:name w:val="B58CCDC4B3A5443AA2B4E454C4475E85"/>
    <w:rsid w:val="0088696F"/>
  </w:style>
  <w:style w:type="paragraph" w:customStyle="1" w:styleId="2A916F052971447EB5A8514BB75BE278">
    <w:name w:val="2A916F052971447EB5A8514BB75BE278"/>
    <w:rsid w:val="0088696F"/>
  </w:style>
  <w:style w:type="paragraph" w:customStyle="1" w:styleId="21A1B5CE379A4BD38BC75ED27BBF5A64">
    <w:name w:val="21A1B5CE379A4BD38BC75ED27BBF5A64"/>
    <w:rsid w:val="0088696F"/>
  </w:style>
  <w:style w:type="paragraph" w:customStyle="1" w:styleId="6ACA1428132C480BA855182AF74C474F">
    <w:name w:val="6ACA1428132C480BA855182AF74C474F"/>
    <w:rsid w:val="0088696F"/>
  </w:style>
  <w:style w:type="paragraph" w:customStyle="1" w:styleId="E4A5D88181F04E2E93A507BF4AB64269">
    <w:name w:val="E4A5D88181F04E2E93A507BF4AB64269"/>
    <w:rsid w:val="0088696F"/>
  </w:style>
  <w:style w:type="paragraph" w:customStyle="1" w:styleId="3EFA8623D2C3444C8D09B4AA837A1CCE">
    <w:name w:val="3EFA8623D2C3444C8D09B4AA837A1CCE"/>
    <w:rsid w:val="0088696F"/>
  </w:style>
  <w:style w:type="paragraph" w:customStyle="1" w:styleId="BB59B327D48849EBA17F1690B3FA3EFA">
    <w:name w:val="BB59B327D48849EBA17F1690B3FA3EFA"/>
    <w:rsid w:val="0088696F"/>
  </w:style>
  <w:style w:type="paragraph" w:customStyle="1" w:styleId="F7C654AABD644EE6BDDC2FF541C9DFDB">
    <w:name w:val="F7C654AABD644EE6BDDC2FF541C9DFDB"/>
    <w:rsid w:val="0088696F"/>
  </w:style>
  <w:style w:type="paragraph" w:customStyle="1" w:styleId="60D235DC2648426BBAFE05851C56760F">
    <w:name w:val="60D235DC2648426BBAFE05851C56760F"/>
    <w:rsid w:val="0088696F"/>
  </w:style>
  <w:style w:type="paragraph" w:customStyle="1" w:styleId="E8D3D8BC1A144B289B7E9871E60C7625">
    <w:name w:val="E8D3D8BC1A144B289B7E9871E60C7625"/>
    <w:rsid w:val="0088696F"/>
  </w:style>
  <w:style w:type="paragraph" w:customStyle="1" w:styleId="D22E2D1523054CF1B8045F2B17E70D54">
    <w:name w:val="D22E2D1523054CF1B8045F2B17E70D54"/>
    <w:rsid w:val="0088696F"/>
  </w:style>
  <w:style w:type="paragraph" w:customStyle="1" w:styleId="45FBE7BCA4B044B68B6386C8A12E8A0B">
    <w:name w:val="45FBE7BCA4B044B68B6386C8A12E8A0B"/>
    <w:rsid w:val="0088696F"/>
  </w:style>
  <w:style w:type="paragraph" w:customStyle="1" w:styleId="81DC7D9AA58B4544BCF7AE9D1217437F">
    <w:name w:val="81DC7D9AA58B4544BCF7AE9D1217437F"/>
    <w:rsid w:val="0088696F"/>
  </w:style>
  <w:style w:type="paragraph" w:customStyle="1" w:styleId="750EB67C081D42EBB07ABABFED416C9A">
    <w:name w:val="750EB67C081D42EBB07ABABFED416C9A"/>
    <w:rsid w:val="0088696F"/>
  </w:style>
  <w:style w:type="paragraph" w:customStyle="1" w:styleId="C026BA400D09421B9DF2F39F92244337">
    <w:name w:val="C026BA400D09421B9DF2F39F92244337"/>
    <w:rsid w:val="0088696F"/>
  </w:style>
  <w:style w:type="paragraph" w:customStyle="1" w:styleId="62367928879A4125A3C15D084D806D83">
    <w:name w:val="62367928879A4125A3C15D084D806D83"/>
    <w:rsid w:val="0088696F"/>
  </w:style>
  <w:style w:type="paragraph" w:customStyle="1" w:styleId="DAE3ABE7C93B4D27ABD80AEF729AA69A">
    <w:name w:val="DAE3ABE7C93B4D27ABD80AEF729AA69A"/>
    <w:rsid w:val="0088696F"/>
  </w:style>
  <w:style w:type="paragraph" w:customStyle="1" w:styleId="9FF20EA9FD8E497D8F541E8BDE156F50">
    <w:name w:val="9FF20EA9FD8E497D8F541E8BDE156F50"/>
    <w:rsid w:val="0088696F"/>
  </w:style>
  <w:style w:type="paragraph" w:customStyle="1" w:styleId="065E36C175A6463EA44AB51417E09DAD">
    <w:name w:val="065E36C175A6463EA44AB51417E09DAD"/>
    <w:rsid w:val="0088696F"/>
  </w:style>
  <w:style w:type="paragraph" w:customStyle="1" w:styleId="24849CD9485C44D98E608DC9C16B923A">
    <w:name w:val="24849CD9485C44D98E608DC9C16B923A"/>
    <w:rsid w:val="0088696F"/>
  </w:style>
  <w:style w:type="paragraph" w:customStyle="1" w:styleId="71A2B3D1951842F089A9BDE04D5EF02D">
    <w:name w:val="71A2B3D1951842F089A9BDE04D5EF02D"/>
    <w:rsid w:val="0088696F"/>
  </w:style>
  <w:style w:type="paragraph" w:customStyle="1" w:styleId="3521E06875154EC3AE6AC2F08F402090">
    <w:name w:val="3521E06875154EC3AE6AC2F08F402090"/>
    <w:rsid w:val="0088696F"/>
  </w:style>
  <w:style w:type="paragraph" w:customStyle="1" w:styleId="BD061C95A6CD4EA3A17F2A1B871834E4">
    <w:name w:val="BD061C95A6CD4EA3A17F2A1B871834E4"/>
    <w:rsid w:val="0088696F"/>
  </w:style>
  <w:style w:type="paragraph" w:customStyle="1" w:styleId="3E9AA16C925845FFA8D53845443F671A">
    <w:name w:val="3E9AA16C925845FFA8D53845443F671A"/>
    <w:rsid w:val="0088696F"/>
  </w:style>
  <w:style w:type="paragraph" w:customStyle="1" w:styleId="260DDCCE95CD48EDAAA5854AD00648A6">
    <w:name w:val="260DDCCE95CD48EDAAA5854AD00648A6"/>
    <w:rsid w:val="0088696F"/>
  </w:style>
  <w:style w:type="paragraph" w:customStyle="1" w:styleId="DCCD54E70AF34589B9745A1382639E14">
    <w:name w:val="DCCD54E70AF34589B9745A1382639E14"/>
    <w:rsid w:val="0088696F"/>
  </w:style>
  <w:style w:type="paragraph" w:customStyle="1" w:styleId="42400CB9C57F424A831C50781C0C6F2E">
    <w:name w:val="42400CB9C57F424A831C50781C0C6F2E"/>
    <w:rsid w:val="0088696F"/>
  </w:style>
  <w:style w:type="paragraph" w:customStyle="1" w:styleId="0B920D09979D4E1FB86D7A5F6726F2BF">
    <w:name w:val="0B920D09979D4E1FB86D7A5F6726F2BF"/>
    <w:rsid w:val="0088696F"/>
  </w:style>
  <w:style w:type="paragraph" w:customStyle="1" w:styleId="481BC2618A70420FB742B0CA6FA600E2">
    <w:name w:val="481BC2618A70420FB742B0CA6FA600E2"/>
    <w:rsid w:val="0088696F"/>
  </w:style>
  <w:style w:type="paragraph" w:customStyle="1" w:styleId="5D6399756CD7400DA8E48DB4C146722A">
    <w:name w:val="5D6399756CD7400DA8E48DB4C146722A"/>
    <w:rsid w:val="0088696F"/>
  </w:style>
  <w:style w:type="paragraph" w:customStyle="1" w:styleId="C4A1896178DE40038599905E3038D46E">
    <w:name w:val="C4A1896178DE40038599905E3038D46E"/>
    <w:rsid w:val="0088696F"/>
  </w:style>
  <w:style w:type="paragraph" w:customStyle="1" w:styleId="B3068E7E1B534EDB885E0BBEC5AE7113">
    <w:name w:val="B3068E7E1B534EDB885E0BBEC5AE7113"/>
    <w:rsid w:val="0088696F"/>
  </w:style>
  <w:style w:type="paragraph" w:customStyle="1" w:styleId="DBB723B3690E4EEAB1EA84DE06FE8B05">
    <w:name w:val="DBB723B3690E4EEAB1EA84DE06FE8B05"/>
    <w:rsid w:val="0088696F"/>
  </w:style>
  <w:style w:type="paragraph" w:customStyle="1" w:styleId="60E97E988E6942988B8AE5EC017F0530">
    <w:name w:val="60E97E988E6942988B8AE5EC017F0530"/>
    <w:rsid w:val="0088696F"/>
  </w:style>
  <w:style w:type="paragraph" w:customStyle="1" w:styleId="40E6B8EB0AD8477AA734A2B2260E0E58">
    <w:name w:val="40E6B8EB0AD8477AA734A2B2260E0E58"/>
    <w:rsid w:val="0088696F"/>
  </w:style>
  <w:style w:type="paragraph" w:customStyle="1" w:styleId="8E2C005434A5445E88E85CE1401A1EE5">
    <w:name w:val="8E2C005434A5445E88E85CE1401A1EE5"/>
    <w:rsid w:val="0088696F"/>
  </w:style>
  <w:style w:type="paragraph" w:customStyle="1" w:styleId="95C224BEB8A940D589D97D2C8D113B41">
    <w:name w:val="95C224BEB8A940D589D97D2C8D113B41"/>
    <w:rsid w:val="0088696F"/>
  </w:style>
  <w:style w:type="paragraph" w:customStyle="1" w:styleId="049C17A6D8FA45448A55E0FD9E88E752">
    <w:name w:val="049C17A6D8FA45448A55E0FD9E88E752"/>
    <w:rsid w:val="0088696F"/>
  </w:style>
  <w:style w:type="paragraph" w:customStyle="1" w:styleId="3128E87E39D24310A8467DA488259C69">
    <w:name w:val="3128E87E39D24310A8467DA488259C69"/>
    <w:rsid w:val="0088696F"/>
  </w:style>
  <w:style w:type="paragraph" w:customStyle="1" w:styleId="B0EFC1B3ACA9402CB04DF4649D77C1D6">
    <w:name w:val="B0EFC1B3ACA9402CB04DF4649D77C1D6"/>
    <w:rsid w:val="0088696F"/>
  </w:style>
  <w:style w:type="paragraph" w:customStyle="1" w:styleId="0B7D4E0FC66F4FFB90C1E8BB42AD0DC2">
    <w:name w:val="0B7D4E0FC66F4FFB90C1E8BB42AD0DC2"/>
    <w:rsid w:val="0088696F"/>
  </w:style>
  <w:style w:type="paragraph" w:customStyle="1" w:styleId="51B430AEEA304848AF1590734C59EF74">
    <w:name w:val="51B430AEEA304848AF1590734C59EF74"/>
    <w:rsid w:val="0088696F"/>
  </w:style>
  <w:style w:type="paragraph" w:customStyle="1" w:styleId="C3D162EE6FF34CC8A1E764B4FA357E61">
    <w:name w:val="C3D162EE6FF34CC8A1E764B4FA357E61"/>
    <w:rsid w:val="0088696F"/>
  </w:style>
  <w:style w:type="paragraph" w:customStyle="1" w:styleId="753701A58CEF45449AC7E3D07D543639">
    <w:name w:val="753701A58CEF45449AC7E3D07D543639"/>
    <w:rsid w:val="0088696F"/>
  </w:style>
  <w:style w:type="paragraph" w:customStyle="1" w:styleId="8F5EB6768E964AD0ADAD16750062F9F9">
    <w:name w:val="8F5EB6768E964AD0ADAD16750062F9F9"/>
    <w:rsid w:val="0088696F"/>
  </w:style>
  <w:style w:type="paragraph" w:customStyle="1" w:styleId="28971944DC5041DEA071BF322D221250">
    <w:name w:val="28971944DC5041DEA071BF322D221250"/>
    <w:rsid w:val="0088696F"/>
  </w:style>
  <w:style w:type="paragraph" w:customStyle="1" w:styleId="6EF41B00801B404F9C1890C6AFCD2563">
    <w:name w:val="6EF41B00801B404F9C1890C6AFCD2563"/>
    <w:rsid w:val="0088696F"/>
  </w:style>
  <w:style w:type="paragraph" w:customStyle="1" w:styleId="E07904A5BB0748F6AE396763C0585784">
    <w:name w:val="E07904A5BB0748F6AE396763C0585784"/>
    <w:rsid w:val="0088696F"/>
  </w:style>
  <w:style w:type="paragraph" w:customStyle="1" w:styleId="92BA9C2FBDD24B5FBFFA97D33E85F4B4">
    <w:name w:val="92BA9C2FBDD24B5FBFFA97D33E85F4B4"/>
    <w:rsid w:val="0088696F"/>
  </w:style>
  <w:style w:type="paragraph" w:customStyle="1" w:styleId="26AFC456231648F0A4FBDEAF60D95AB5">
    <w:name w:val="26AFC456231648F0A4FBDEAF60D95AB5"/>
    <w:rsid w:val="0088696F"/>
  </w:style>
  <w:style w:type="paragraph" w:customStyle="1" w:styleId="D8868F98FCE64CD5828EE4F50B1566DF">
    <w:name w:val="D8868F98FCE64CD5828EE4F50B1566DF"/>
    <w:rsid w:val="0088696F"/>
  </w:style>
  <w:style w:type="paragraph" w:customStyle="1" w:styleId="8F0C8F4E0CD24CA4ACB2C4580BA5FC39">
    <w:name w:val="8F0C8F4E0CD24CA4ACB2C4580BA5FC39"/>
    <w:rsid w:val="0088696F"/>
  </w:style>
  <w:style w:type="paragraph" w:customStyle="1" w:styleId="17BB0017307B43079D82EF19A8A6BD85">
    <w:name w:val="17BB0017307B43079D82EF19A8A6BD85"/>
    <w:rsid w:val="0088696F"/>
  </w:style>
  <w:style w:type="paragraph" w:customStyle="1" w:styleId="32B418204B1B4AE494D9D11F361DAFC5">
    <w:name w:val="32B418204B1B4AE494D9D11F361DAFC5"/>
    <w:rsid w:val="0088696F"/>
  </w:style>
  <w:style w:type="paragraph" w:customStyle="1" w:styleId="EDBCCEA302B74EC1AE097C72BA6DACDC">
    <w:name w:val="EDBCCEA302B74EC1AE097C72BA6DACDC"/>
    <w:rsid w:val="0088696F"/>
  </w:style>
  <w:style w:type="paragraph" w:customStyle="1" w:styleId="5BA34E347A0E41BFB788072CF08443D2">
    <w:name w:val="5BA34E347A0E41BFB788072CF08443D2"/>
    <w:rsid w:val="0088696F"/>
  </w:style>
  <w:style w:type="paragraph" w:customStyle="1" w:styleId="2869BDE6670C4A1F8843209D0A691D3B">
    <w:name w:val="2869BDE6670C4A1F8843209D0A691D3B"/>
    <w:rsid w:val="0088696F"/>
  </w:style>
  <w:style w:type="paragraph" w:customStyle="1" w:styleId="E3605C3E8DC44381A9EAAD5F2AA80170">
    <w:name w:val="E3605C3E8DC44381A9EAAD5F2AA80170"/>
    <w:rsid w:val="0088696F"/>
  </w:style>
  <w:style w:type="paragraph" w:customStyle="1" w:styleId="2E4C4B12DC334246AD914B1A7789981B">
    <w:name w:val="2E4C4B12DC334246AD914B1A7789981B"/>
    <w:rsid w:val="0088696F"/>
  </w:style>
  <w:style w:type="paragraph" w:customStyle="1" w:styleId="7B1DEC13B6AF4B0F8C9E1470645A1A30">
    <w:name w:val="7B1DEC13B6AF4B0F8C9E1470645A1A30"/>
    <w:rsid w:val="0088696F"/>
  </w:style>
  <w:style w:type="paragraph" w:customStyle="1" w:styleId="26508F1311A748B78A8493A97B94C9FE">
    <w:name w:val="26508F1311A748B78A8493A97B94C9FE"/>
    <w:rsid w:val="0088696F"/>
  </w:style>
  <w:style w:type="paragraph" w:customStyle="1" w:styleId="EC9820A143D14807A37B64D9707F3E6A">
    <w:name w:val="EC9820A143D14807A37B64D9707F3E6A"/>
    <w:rsid w:val="0088696F"/>
  </w:style>
  <w:style w:type="paragraph" w:customStyle="1" w:styleId="DC830A469D4E4469B27466EB40A3EBE4">
    <w:name w:val="DC830A469D4E4469B27466EB40A3EBE4"/>
    <w:rsid w:val="0088696F"/>
  </w:style>
  <w:style w:type="paragraph" w:customStyle="1" w:styleId="03525B0961504E9592E874FC44517529">
    <w:name w:val="03525B0961504E9592E874FC44517529"/>
    <w:rsid w:val="0088696F"/>
  </w:style>
  <w:style w:type="paragraph" w:customStyle="1" w:styleId="DE99DCE9766F40BB82138C392908159A">
    <w:name w:val="DE99DCE9766F40BB82138C392908159A"/>
    <w:rsid w:val="0088696F"/>
  </w:style>
  <w:style w:type="paragraph" w:customStyle="1" w:styleId="15C0D93ED30E4EAAB5FCC0EB73760C8A">
    <w:name w:val="15C0D93ED30E4EAAB5FCC0EB73760C8A"/>
    <w:rsid w:val="0088696F"/>
  </w:style>
  <w:style w:type="paragraph" w:customStyle="1" w:styleId="73FF9E574C5E41E7B993C6F5DE2B08CC">
    <w:name w:val="73FF9E574C5E41E7B993C6F5DE2B08CC"/>
    <w:rsid w:val="0088696F"/>
  </w:style>
  <w:style w:type="paragraph" w:customStyle="1" w:styleId="7E90F0A269144638B6F3052527D68D0A">
    <w:name w:val="7E90F0A269144638B6F3052527D68D0A"/>
    <w:rsid w:val="0088696F"/>
  </w:style>
  <w:style w:type="paragraph" w:customStyle="1" w:styleId="50A05167230346F6A626EA8697251C11">
    <w:name w:val="50A05167230346F6A626EA8697251C11"/>
    <w:rsid w:val="0088696F"/>
  </w:style>
  <w:style w:type="paragraph" w:customStyle="1" w:styleId="705C57AC37634FA29C8EA2E9EF875A25">
    <w:name w:val="705C57AC37634FA29C8EA2E9EF875A25"/>
    <w:rsid w:val="0088696F"/>
  </w:style>
  <w:style w:type="paragraph" w:customStyle="1" w:styleId="F2FE7F525B254CFDB10C818D69C6B8D5">
    <w:name w:val="F2FE7F525B254CFDB10C818D69C6B8D5"/>
    <w:rsid w:val="0088696F"/>
  </w:style>
  <w:style w:type="paragraph" w:customStyle="1" w:styleId="969E5ECA3C2C4B8496A7F6220A6B11EE">
    <w:name w:val="969E5ECA3C2C4B8496A7F6220A6B11EE"/>
    <w:rsid w:val="0088696F"/>
  </w:style>
  <w:style w:type="paragraph" w:customStyle="1" w:styleId="7A3136AF40314E2E88C86CA9F1466042">
    <w:name w:val="7A3136AF40314E2E88C86CA9F1466042"/>
    <w:rsid w:val="0088696F"/>
  </w:style>
  <w:style w:type="paragraph" w:customStyle="1" w:styleId="ED1CD89571904BFDB17C4F53C7E95C8A">
    <w:name w:val="ED1CD89571904BFDB17C4F53C7E95C8A"/>
    <w:rsid w:val="0088696F"/>
  </w:style>
  <w:style w:type="paragraph" w:customStyle="1" w:styleId="C2804A42B59542D385AD35076DF319CD">
    <w:name w:val="C2804A42B59542D385AD35076DF319CD"/>
    <w:rsid w:val="0088696F"/>
  </w:style>
  <w:style w:type="paragraph" w:customStyle="1" w:styleId="5602CAD0C7D34AF3AA958C6D721A7458">
    <w:name w:val="5602CAD0C7D34AF3AA958C6D721A7458"/>
    <w:rsid w:val="0088696F"/>
  </w:style>
  <w:style w:type="paragraph" w:customStyle="1" w:styleId="D53B391372A84B49BEB29CC2B35B4458">
    <w:name w:val="D53B391372A84B49BEB29CC2B35B4458"/>
    <w:rsid w:val="0088696F"/>
  </w:style>
  <w:style w:type="paragraph" w:customStyle="1" w:styleId="054A9798FCDF4B0CACEC81A3928B2C98">
    <w:name w:val="054A9798FCDF4B0CACEC81A3928B2C98"/>
    <w:rsid w:val="0088696F"/>
  </w:style>
  <w:style w:type="paragraph" w:customStyle="1" w:styleId="63F8231A4A22425393CA4B97358E6581">
    <w:name w:val="63F8231A4A22425393CA4B97358E6581"/>
    <w:rsid w:val="0088696F"/>
  </w:style>
  <w:style w:type="paragraph" w:customStyle="1" w:styleId="03BECF91D8C742DFAFCF417F7CCC5907">
    <w:name w:val="03BECF91D8C742DFAFCF417F7CCC5907"/>
  </w:style>
  <w:style w:type="paragraph" w:customStyle="1" w:styleId="8BDAACFED8CE427B8B4430B48AC05D2F">
    <w:name w:val="8BDAACFED8CE427B8B4430B48AC05D2F"/>
  </w:style>
  <w:style w:type="paragraph" w:customStyle="1" w:styleId="87E50963BE38495C8A17DE71D1CD6CBA">
    <w:name w:val="87E50963BE38495C8A17DE71D1CD6CBA"/>
  </w:style>
  <w:style w:type="paragraph" w:customStyle="1" w:styleId="A0DD4EA7B6A448BFB128F3ACE4D0915B">
    <w:name w:val="A0DD4EA7B6A448BFB128F3ACE4D0915B"/>
  </w:style>
  <w:style w:type="paragraph" w:customStyle="1" w:styleId="FDC728FB8D6C44C38564391649B61637">
    <w:name w:val="FDC728FB8D6C44C38564391649B61637"/>
  </w:style>
  <w:style w:type="paragraph" w:customStyle="1" w:styleId="58E86EF7DDF44A90B9C0172AAA9EBA2C">
    <w:name w:val="58E86EF7DDF44A90B9C0172AAA9EBA2C"/>
  </w:style>
  <w:style w:type="paragraph" w:customStyle="1" w:styleId="2B5160DD5EFF448483C150F347422485">
    <w:name w:val="2B5160DD5EFF448483C150F347422485"/>
  </w:style>
  <w:style w:type="paragraph" w:customStyle="1" w:styleId="EC5426765222458491FF14C6D6A273EE">
    <w:name w:val="EC5426765222458491FF14C6D6A273EE"/>
  </w:style>
  <w:style w:type="paragraph" w:customStyle="1" w:styleId="787BF2FAD41144DEB659CFBA740853A2">
    <w:name w:val="787BF2FAD41144DEB659CFBA740853A2"/>
  </w:style>
  <w:style w:type="paragraph" w:customStyle="1" w:styleId="26618B0D677F47D0940944BC7772DA18">
    <w:name w:val="26618B0D677F47D0940944BC7772DA18"/>
  </w:style>
  <w:style w:type="paragraph" w:customStyle="1" w:styleId="B74981C5006A4DE4A60B2D85D7BAB5BA">
    <w:name w:val="B74981C5006A4DE4A60B2D85D7BAB5BA"/>
  </w:style>
  <w:style w:type="paragraph" w:customStyle="1" w:styleId="1025FEC4E8D348E7B4F921A88BE186A7">
    <w:name w:val="1025FEC4E8D348E7B4F921A88BE186A7"/>
    <w:rsid w:val="00064DBF"/>
  </w:style>
  <w:style w:type="paragraph" w:customStyle="1" w:styleId="911D1E4C88684987B64F240B124B1EAC">
    <w:name w:val="911D1E4C88684987B64F240B124B1EAC"/>
    <w:rsid w:val="00064DBF"/>
  </w:style>
  <w:style w:type="paragraph" w:customStyle="1" w:styleId="6E33459CEF404EE0AA65B6880C3C799A">
    <w:name w:val="6E33459CEF404EE0AA65B6880C3C799A"/>
    <w:rsid w:val="00064DBF"/>
  </w:style>
  <w:style w:type="paragraph" w:customStyle="1" w:styleId="539CF5FC5456426287A6389A1623D0BE">
    <w:name w:val="539CF5FC5456426287A6389A1623D0BE"/>
    <w:rsid w:val="00064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Aly Sabry Aly</Abstract>
  <CompanyAddress>Cairo, Egypt
</CompanyAddress>
  <CompanyPhone>+</CompanyPhone>
  <CompanyFax/>
  <CompanyEmail>aly.sabry@coformatique.com
github.com/alii-7
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FF7034-4F4D-432B-B9FB-574A206BB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478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Sabry</dc:creator>
  <cp:keywords/>
  <dc:description/>
  <cp:lastModifiedBy>Ahmad Sabry</cp:lastModifiedBy>
  <cp:revision>46</cp:revision>
  <cp:lastPrinted>2019-11-13T10:02:00Z</cp:lastPrinted>
  <dcterms:created xsi:type="dcterms:W3CDTF">2019-10-20T13:45:00Z</dcterms:created>
  <dcterms:modified xsi:type="dcterms:W3CDTF">2020-01-18T22:07:00Z</dcterms:modified>
  <cp:category/>
</cp:coreProperties>
</file>